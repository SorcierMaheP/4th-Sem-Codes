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 : B</w:t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NO: 211105032</w:t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1)0/1 Knapsack using Backtracking</w:t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94550" cy="3187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2)0/1 Knapsack using BNB</w:t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91655" cy="40811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65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3)KMP</w:t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62800" cy="32473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4)BM</w:t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-493395</wp:posOffset>
            </wp:positionH>
            <wp:positionV relativeFrom="paragraph">
              <wp:posOffset>137160</wp:posOffset>
            </wp:positionV>
            <wp:extent cx="7319645" cy="22078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64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-354330</wp:posOffset>
            </wp:positionH>
            <wp:positionV relativeFrom="paragraph">
              <wp:posOffset>208280</wp:posOffset>
            </wp:positionV>
            <wp:extent cx="7200900" cy="48863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>5)Huffman</w:t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-494030</wp:posOffset>
            </wp:positionH>
            <wp:positionV relativeFrom="paragraph">
              <wp:posOffset>5715</wp:posOffset>
            </wp:positionV>
            <wp:extent cx="7412355" cy="25920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35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6)LCS</w:t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67270" cy="31305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27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12</TotalTime>
  <Application>LibreOffice/7.5.3.2$Linux_X86_64 LibreOffice_project/50$Build-2</Application>
  <AppVersion>15.0000</AppVersion>
  <Pages>4</Pages>
  <Words>18</Words>
  <Characters>97</Characters>
  <CharactersWithSpaces>113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2023-05-31T16:50:59Z</dcterms:created>
  <dc:creator/>
  <dc:description/>
  <dc:language>en-US</dc:language>
  <cp:lastModifiedBy/>
  <dcterms:modified xsi:type="dcterms:W3CDTF">2023-05-31T17:10:34Z</dcterms:modified>
  <cp:revision>5</cp:revision>
  <dc:subject/>
  <dc:title>Default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