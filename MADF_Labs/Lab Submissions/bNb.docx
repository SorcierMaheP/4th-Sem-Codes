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eastAsia="Roboto Mono" w:cs="Roboto Mono" w:ascii="Cantarell" w:hAnsi="Cantarell"/>
          <w:b/>
          <w:bCs/>
          <w:sz w:val="28"/>
          <w:szCs w:val="28"/>
        </w:rPr>
        <w:t xml:space="preserve">Experiment </w:t>
      </w:r>
      <w:r>
        <w:rPr>
          <w:rFonts w:eastAsia="Roboto Mono" w:cs="Roboto Mono" w:ascii="Cantarell" w:hAnsi="Cantarell"/>
          <w:b/>
          <w:bCs/>
          <w:sz w:val="28"/>
          <w:szCs w:val="28"/>
        </w:rPr>
        <w:t>N</w:t>
      </w:r>
      <w:r>
        <w:rPr>
          <w:rFonts w:eastAsia="Roboto Mono" w:cs="Roboto Mono" w:ascii="Cantarell" w:hAnsi="Cantarell"/>
          <w:b/>
          <w:bCs/>
          <w:sz w:val="28"/>
          <w:szCs w:val="28"/>
        </w:rPr>
        <w:t>o.5: Branch and Bound Algorithm</w:t>
      </w:r>
    </w:p>
    <w:p>
      <w:pPr>
        <w:pStyle w:val="Normal1"/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eastAsia="Roboto Mono" w:cs="Roboto Mono" w:ascii="Cantarell" w:hAnsi="Cantarell"/>
          <w:b/>
          <w:bCs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Roboto Mono" w:cs="Roboto Mono" w:ascii="Cantarell" w:hAnsi="Cantarell"/>
          <w:b/>
          <w:bCs/>
          <w:sz w:val="24"/>
          <w:szCs w:val="24"/>
        </w:rPr>
        <w:t>Date:</w:t>
      </w:r>
    </w:p>
    <w:p>
      <w:pPr>
        <w:pStyle w:val="Normal1"/>
        <w:jc w:val="center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  <w:b/>
          <w:bCs/>
          <w:u w:val="single"/>
        </w:rPr>
        <w:t>Aim:</w:t>
      </w:r>
      <w:r>
        <w:rPr>
          <w:rFonts w:eastAsia="Roboto Mono" w:cs="Roboto Mono" w:ascii="Cantarell" w:hAnsi="Cantarell"/>
        </w:rPr>
        <w:t xml:space="preserve"> To implement the following Algorithms using the Branch and Bound technique: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ab/>
      </w:r>
      <w:r>
        <w:rPr>
          <w:rFonts w:eastAsia="Roboto Mono" w:cs="Roboto Mono" w:ascii="Cantarell" w:hAnsi="Cantarell"/>
        </w:rPr>
        <w:t>a</w:t>
      </w:r>
      <w:r>
        <w:rPr>
          <w:rFonts w:eastAsia="Roboto Mono" w:cs="Roboto Mono" w:ascii="Cantarell" w:hAnsi="Cantarell"/>
        </w:rPr>
        <w:t>) 0/1 Knapsack using Branch and Bound</w:t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/>
          <w:b/>
          <w:bCs/>
          <w:u w:val="single"/>
        </w:rPr>
      </w:pPr>
      <w:r>
        <w:rPr>
          <w:rFonts w:eastAsia="Roboto Mono" w:cs="Roboto Mono" w:ascii="Cantarell" w:hAnsi="Cantarell"/>
          <w:b/>
          <w:bCs/>
          <w:u w:val="single"/>
        </w:rPr>
        <w:t>Theory:</w:t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The Branch and Bound algorithm is used to solve optimization problems, particularly combinatorial optimization problems.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It involves dividing the problem into smaller subproblems and constructing a search tree.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The algorithm starts with an initial solution and initializes upper and lower bounds.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The search process begins by exploring the search tree using a depth-first search (DFS) or breadth-first search (BFS) strategy.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There are primarily three strategies for branch and bound : FIFO ( First In First Out), LIFO ( Last In First Out), and LC (Least Cost).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At each node of the search tree, the algorithm evaluates the bounds to determine if further exploration is warranted.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If the lower bound of a node is higher than the current best solution, the subtree rooted at that node is pruned.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If the upper bound of a node is lower than the current best solution, the algorithm backtracks to the parent node.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At each node, a decision is made to include or exclude a particular element or constraint from the solution.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The current solution and the bounds are updated accordingly.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The algorithm continues exploring the search tree until all nodes have been visited or until the best solution is found.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The final solution obtained is the optimal solution to the optimization problem.</w:t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center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center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center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center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center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center"/>
        <w:rPr>
          <w:rFonts w:ascii="Cantarell" w:hAnsi="Cantarell"/>
          <w:b/>
          <w:bCs/>
          <w:sz w:val="28"/>
          <w:szCs w:val="28"/>
          <w:u w:val="single"/>
        </w:rPr>
      </w:pPr>
      <w:r>
        <w:rPr>
          <w:rFonts w:eastAsia="Roboto Mono" w:cs="Roboto Mono" w:ascii="Cantarell" w:hAnsi="Cantarell"/>
          <w:b/>
          <w:bCs/>
          <w:sz w:val="28"/>
          <w:szCs w:val="28"/>
          <w:u w:val="single"/>
        </w:rPr>
        <w:t>a)</w:t>
      </w:r>
      <w:r>
        <w:rPr>
          <w:rFonts w:eastAsia="Roboto Mono" w:cs="Roboto Mono" w:ascii="Cantarell" w:hAnsi="Cantarell"/>
          <w:b/>
          <w:bCs/>
          <w:sz w:val="28"/>
          <w:szCs w:val="28"/>
          <w:u w:val="single"/>
        </w:rPr>
        <w:t>0/1 Knapsack</w:t>
      </w:r>
    </w:p>
    <w:p>
      <w:pPr>
        <w:pStyle w:val="Normal1"/>
        <w:jc w:val="center"/>
        <w:rPr>
          <w:rFonts w:ascii="Cantarell" w:hAnsi="Cantarell"/>
          <w:b/>
          <w:bCs/>
          <w:sz w:val="28"/>
          <w:szCs w:val="28"/>
          <w:u w:val="none"/>
        </w:rPr>
      </w:pPr>
      <w:r>
        <w:rPr>
          <w:rFonts w:eastAsia="Roboto Mono" w:cs="Roboto Mono" w:ascii="Cantarell" w:hAnsi="Cantarell"/>
          <w:b/>
          <w:bCs/>
          <w:sz w:val="28"/>
          <w:szCs w:val="28"/>
          <w:u w:val="none"/>
        </w:rPr>
        <w:tab/>
        <w:tab/>
        <w:tab/>
        <w:tab/>
        <w:tab/>
        <w:tab/>
        <w:tab/>
      </w:r>
      <w:r>
        <w:rPr>
          <w:rFonts w:eastAsia="Roboto Mono" w:cs="Roboto Mono" w:ascii="Cantarell" w:hAnsi="Cantarell"/>
          <w:b/>
          <w:bCs/>
          <w:sz w:val="24"/>
          <w:szCs w:val="24"/>
          <w:u w:val="none"/>
        </w:rPr>
        <w:t>Date:</w:t>
      </w:r>
    </w:p>
    <w:p>
      <w:pPr>
        <w:pStyle w:val="Normal1"/>
        <w:jc w:val="center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  <w:b/>
          <w:bCs/>
          <w:u w:val="single"/>
        </w:rPr>
        <w:t>Problem Statement:</w:t>
      </w:r>
      <w:r>
        <w:rPr>
          <w:rFonts w:eastAsia="Roboto Mono" w:cs="Roboto Mono" w:ascii="Cantarell" w:hAnsi="Cantarell"/>
        </w:rPr>
        <w:t xml:space="preserve"> Solve the 0/1 knapsack problem for the following knapsack instance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M = </w:t>
      </w:r>
      <w:r>
        <w:rPr>
          <w:rFonts w:eastAsia="Roboto Mono" w:cs="Roboto Mono" w:ascii="Cantarell" w:hAnsi="Cantarell"/>
        </w:rPr>
        <w:t>12</w:t>
      </w:r>
      <w:r>
        <w:rPr>
          <w:rFonts w:eastAsia="Roboto Mono" w:cs="Roboto Mono" w:ascii="Cantarell" w:hAnsi="Cantarell"/>
        </w:rPr>
        <w:t>, N = 4, P(1 .. 4) = {</w:t>
      </w:r>
      <w:r>
        <w:rPr>
          <w:rFonts w:eastAsia="Roboto Mono" w:cs="Roboto Mono" w:ascii="Cantarell" w:hAnsi="Cantarell"/>
        </w:rPr>
        <w:t>30,28,20,24</w:t>
      </w:r>
      <w:r>
        <w:rPr>
          <w:rFonts w:eastAsia="Roboto Mono" w:cs="Roboto Mono" w:ascii="Cantarell" w:hAnsi="Cantarell"/>
        </w:rPr>
        <w:t>}, W(1 .. 4) = {</w:t>
      </w:r>
      <w:r>
        <w:rPr>
          <w:rFonts w:eastAsia="Roboto Mono" w:cs="Roboto Mono" w:ascii="Cantarell" w:hAnsi="Cantarell"/>
        </w:rPr>
        <w:t>5,7,4,2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/>
          <w:b/>
          <w:bCs/>
          <w:u w:val="single"/>
        </w:rPr>
      </w:pPr>
      <w:r>
        <w:rPr>
          <w:rFonts w:eastAsia="Roboto Mono" w:cs="Roboto Mono" w:ascii="Cantarell" w:hAnsi="Cantarell"/>
          <w:b/>
          <w:bCs/>
          <w:u w:val="single"/>
        </w:rPr>
        <w:t>Algorithm:</w:t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/>
        </w:rPr>
      </w:pPr>
      <w:r>
        <w:rPr>
          <w:rFonts w:ascii="Cantarell" w:hAnsi="Cantarell"/>
        </w:rPr>
        <w:drawing>
          <wp:inline distT="0" distB="0" distL="0" distR="0">
            <wp:extent cx="4969510" cy="25114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761" r="0" b="9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Cantarell" w:hAnsi="Cantarell"/>
        </w:rPr>
      </w:pPr>
      <w:r>
        <w:rPr>
          <w:rFonts w:ascii="Cantarell" w:hAnsi="Cantarel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108585</wp:posOffset>
            </wp:positionV>
            <wp:extent cx="4779645" cy="3053080"/>
            <wp:effectExtent l="0" t="0" r="0" b="0"/>
            <wp:wrapSquare wrapText="largest"/>
            <wp:docPr id="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ascii="Cantarell" w:hAnsi="Cantarell" w:eastAsia="Roboto Mono" w:cs="Roboto Mono"/>
        </w:rPr>
      </w:pPr>
      <w:r>
        <w:rPr>
          <w:rFonts w:eastAsia="Roboto Mono" w:cs="Roboto Mono" w:ascii="Cantarell" w:hAnsi="Cantarell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sectPr>
          <w:footerReference w:type="default" r:id="rId4"/>
          <w:type w:val="nextPage"/>
          <w:pgSz w:w="11906" w:h="16838"/>
          <w:pgMar w:left="1440" w:right="1467" w:gutter="0" w:header="0" w:top="1488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16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Algorithm BNBKnap(int k, int cp, int cw)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c = Bound(k, cp, cw);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u = UBound(k, cp, cw);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if (u &lt; upper &amp;&amp; cw &lt;= m)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upper = u; //Update global upper bound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// Left child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if (c &lt;= upper)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y[k] = 1;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if (k &lt; n - 1)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if (cw &lt;= m)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BNBKnap(k + 1, cp + K[k].p, cw + K[k].w); //Recursively go to left child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if (k == n - 1)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if (cw + K[k].w &lt;= m)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fp = cp + K[k].p;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fw = cw + K[k].w;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Print final profit;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for (j = 0; j &lt; k; j++)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    </w:t>
      </w:r>
      <w:r>
        <w:rPr>
          <w:rFonts w:eastAsia="Roboto Mono" w:cs="Roboto Mono" w:ascii="Cantarell" w:hAnsi="Cantarell"/>
        </w:rPr>
        <w:t>x[j] = y[j];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x[k] = 1;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Print updated array;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// Right child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if (c &lt;= upper)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y[k] = 0;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if (k &lt; n - 1)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BNBKnap(k + 1, cp, cw);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if (k == n - 1)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//Calculate new bounds for right child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c = Bound(k, cp - K[k].p, cw - K[k].w);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u = UBound(k, cp - K[k].p, cw - K[k].w);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if (cw &lt;= m &amp;&amp; c &lt;= upper)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{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fp = cp;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fw = cw;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Print final profit;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for (j = 0; j &lt; k; j++)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    </w:t>
      </w:r>
      <w:r>
        <w:rPr>
          <w:rFonts w:eastAsia="Roboto Mono" w:cs="Roboto Mono" w:ascii="Cantarell" w:hAnsi="Cantarell"/>
        </w:rPr>
        <w:t>x[j] = y[j];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x[k] = 0;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    </w:t>
      </w:r>
      <w:r>
        <w:rPr>
          <w:rFonts w:eastAsia="Roboto Mono" w:cs="Roboto Mono" w:ascii="Cantarell" w:hAnsi="Cantarell"/>
        </w:rPr>
        <w:t>Print updated array;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    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    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 xml:space="preserve">    </w:t>
      </w:r>
      <w:r>
        <w:rPr>
          <w:rFonts w:eastAsia="Roboto Mono" w:cs="Roboto Mono" w:ascii="Cantarell" w:hAnsi="Cantarell"/>
        </w:rPr>
        <w:t>}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}</w:t>
      </w:r>
    </w:p>
    <w:p>
      <w:pPr>
        <w:sectPr>
          <w:type w:val="continuous"/>
          <w:pgSz w:w="11906" w:h="16838"/>
          <w:pgMar w:left="1440" w:right="1467" w:gutter="0" w:header="0" w:top="1488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  <w:b/>
          <w:bCs/>
          <w:u w:val="single"/>
        </w:rPr>
        <w:t>Time complexity:</w:t>
      </w:r>
      <w:r>
        <w:rPr>
          <w:rFonts w:eastAsia="Roboto Mono" w:cs="Roboto Mono" w:ascii="Cantarell" w:hAnsi="Cantarell"/>
        </w:rPr>
        <w:t xml:space="preserve"> 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O(2</w:t>
      </w:r>
      <w:r>
        <w:rPr>
          <w:rFonts w:eastAsia="Roboto Mono" w:cs="Roboto Mono" w:ascii="Cantarell" w:hAnsi="Cantarell"/>
          <w:vertAlign w:val="superscript"/>
        </w:rPr>
        <w:t>n</w:t>
      </w:r>
      <w:r>
        <w:rPr>
          <w:rFonts w:eastAsia="Roboto Mono" w:cs="Roboto Mono" w:ascii="Cantarell" w:hAnsi="Cantarell"/>
        </w:rPr>
        <w:t xml:space="preserve"> + n</w:t>
      </w:r>
      <w:r>
        <w:rPr>
          <w:rFonts w:eastAsia="Roboto Mono" w:cs="Roboto Mono" w:ascii="Cantarell" w:hAnsi="Cantarell"/>
          <w:vertAlign w:val="superscript"/>
        </w:rPr>
        <w:t>2</w:t>
      </w:r>
      <w:r>
        <w:rPr>
          <w:rFonts w:eastAsia="Roboto Mono" w:cs="Roboto Mono" w:ascii="Cantarell" w:hAnsi="Cantarell"/>
        </w:rPr>
        <w:t>)</w:t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  <w:b/>
          <w:bCs/>
          <w:u w:val="single"/>
        </w:rPr>
        <w:t>Space complexity:</w:t>
      </w:r>
      <w:r>
        <w:rPr>
          <w:rFonts w:eastAsia="Roboto Mono" w:cs="Roboto Mono" w:ascii="Cantarell" w:hAnsi="Cantarell"/>
        </w:rPr>
        <w:t xml:space="preserve"> </w:t>
      </w:r>
    </w:p>
    <w:p>
      <w:pPr>
        <w:pStyle w:val="Normal1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O(n)</w:t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</w:rPr>
      </w:r>
    </w:p>
    <w:p>
      <w:pPr>
        <w:pStyle w:val="Normal1"/>
        <w:jc w:val="left"/>
        <w:rPr>
          <w:rFonts w:ascii="Cantarell" w:hAnsi="Cantarell"/>
          <w:b/>
          <w:bCs/>
          <w:u w:val="single"/>
        </w:rPr>
      </w:pPr>
      <w:r>
        <w:rPr>
          <w:rFonts w:eastAsia="Roboto Mono" w:cs="Roboto Mono" w:ascii="Cantarell" w:hAnsi="Cantarell"/>
          <w:b/>
          <w:bCs/>
          <w:u w:val="single"/>
        </w:rPr>
        <w:t>Code:</w:t>
      </w:r>
    </w:p>
    <w:p>
      <w:pPr>
        <w:sectPr>
          <w:type w:val="continuous"/>
          <w:pgSz w:w="11906" w:h="16838"/>
          <w:pgMar w:left="1440" w:right="1467" w:gutter="0" w:header="0" w:top="1488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#include &lt;stdio.h&gt;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#include &lt;math.h&gt;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#define MAX 100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struct knap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p;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w;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float rat;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};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int m, n, x[MAX], y[MAX], z[MAX], fp, fw, upper = __INT32_MAX__;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int Bound(int k, int cp, int cw, struct knap K[])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b = cp, c = cw;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k;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c += K[i].w;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(c &lt; m)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b += K[i].p;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else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return (-1) * (b + (int)ceil((1 - (c - m) / (float)K[i].w) * K[i].p));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return -b;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int UBound(int k, int cp, int cw, struct knap K[])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b = cp, c = cw;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k;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(c + K[i].w &lt;= m)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c += K[i].w;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b += K[i].p;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return -b;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void BNBKnap(int k, int cp, int cw, struct knap K[])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c = Bound(k, cp, cw, K);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u = UBound(k, cp, cw, K);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printf("%d %d \n", c, u);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(u &lt; upper &amp;&amp; cw &lt;= m)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upper = u;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// Left child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(c &lt;= upper)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y[k] = 1;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(k &lt; n - 1)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printf("Left Child of K:%d CP:%d CW:%d\n", k + 1, cp, cw);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(cw &lt;= m)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BNBKnap(k + 1, cp + K[k].p, cw + K[k].w, K);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(k == n - 1)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printf("Left Child of K:%d P:%d W:%d\n", k + 1, cp, cw);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printf("%d %d \n", c, u);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(cw + K[k].w &lt;= m)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fp = cp + K[k].p;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fw = cw + K[k].w;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printf("New cost is %d.\n", fp);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j = 0; j &lt; k; j++)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x[j] = y[j];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x[k] = 1;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printf("Array updated.\n");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0;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printf("%d ", x[i]);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printf("\n");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// Right child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(c &lt;= upper)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y[k] = 0;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(k &lt; n - 1)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printf("Right Child of K:%d P:%d W:%d.\n", k + 1, cp, cw);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BNBKnap(k + 1, cp, cw, K);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(k == n - 1)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printf("Right Child of K:%d P:%d W:%d\n", k + 1, cp, cw);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c = Bound(k, cp - K[k].p, cw - K[k].w, K);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u = UBound(k, cp - K[k].p, cw - K[k].w, K);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printf("%d %d \n", c, u);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(cw &lt;= m &amp;&amp; c &lt;= upper)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fp = cp;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fw = cw;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printf("New cost is %d.\n", fp);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j = 0; j &lt; k; j++)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x[j] = y[j];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x[k] = 0;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printf("Array updated.\n");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0;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printf("%d ", x[i]);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printf("\n");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void sort(struct knap K[])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struct knap key;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1;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key = K[i];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j = i - 1;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while (j &gt;= 0 &amp;&amp; K[j].rat &lt; key.rat)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K[j + 1] = K[j];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j = j - 1;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K[j + 1] = key;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int main()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printf("Enter number of knapsack values and size of knapsack.\n");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scanf("%d%d", &amp;n, &amp;m);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struct knap K[n + 1];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int p_values[MAX], w_values[MAX];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printf("Enter profits of knapsack.\n");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0;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scanf("%d", &amp;p_values[i]);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printf("Enter weights of knapsack.\n");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0;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scanf("%d", &amp;w_values[i]);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0;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K[i].p = p_values[i];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K[i].w = w_values[i];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K[i].rat = (float)K[i].p / K[i].w;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sort(K);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fp = -1;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BNBKnap(0, 0, 0, K);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printf("The final array is:\n");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0;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j = 0; j &lt; n; j++)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(p_values[i] == K[j].p &amp;&amp; w_values[i] == K[j].w)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{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if (x[j])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z[i] = 1;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else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z[i] = 0;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for (int i = 0; i &lt; n; i++)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printf("%d ", z[i]);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printf("\nThe max profit is %d.\n", fp);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 xml:space="preserve">    </w:t>
      </w:r>
      <w:r>
        <w:rPr>
          <w:rFonts w:eastAsia="Roboto Mono" w:cs="Roboto Mono" w:ascii="Cantarell" w:hAnsi="Cantarell"/>
          <w:b w:val="false"/>
          <w:bCs w:val="false"/>
          <w:u w:val="none"/>
        </w:rPr>
        <w:t>return 0;</w:t>
      </w:r>
    </w:p>
    <w:p>
      <w:pPr>
        <w:pStyle w:val="Normal1"/>
        <w:jc w:val="left"/>
        <w:rPr>
          <w:rFonts w:ascii="Cantarell" w:hAnsi="Cantarell"/>
          <w:b w:val="false"/>
          <w:bCs w:val="false"/>
          <w:u w:val="none"/>
        </w:rPr>
      </w:pPr>
      <w:r>
        <w:rPr>
          <w:rFonts w:eastAsia="Roboto Mono" w:cs="Roboto Mono" w:ascii="Cantarell" w:hAnsi="Cantarell"/>
          <w:b w:val="false"/>
          <w:bCs w:val="false"/>
          <w:u w:val="none"/>
        </w:rPr>
        <w:t>}</w:t>
      </w:r>
    </w:p>
    <w:p>
      <w:pPr>
        <w:sectPr>
          <w:type w:val="continuous"/>
          <w:pgSz w:w="11906" w:h="16838"/>
          <w:pgMar w:left="1440" w:right="1467" w:gutter="0" w:header="0" w:top="1488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eastAsia="Roboto Mono" w:cs="Roboto Mono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1"/>
        <w:jc w:val="left"/>
        <w:rPr>
          <w:rFonts w:ascii="Cantarell" w:hAnsi="Cantarell"/>
          <w:b/>
          <w:bCs/>
          <w:u w:val="single"/>
        </w:rPr>
      </w:pPr>
      <w:r>
        <w:rPr>
          <w:rFonts w:eastAsia="Roboto Mono" w:cs="Roboto Mono" w:ascii="Cantarell" w:hAnsi="Cantarell"/>
          <w:b/>
          <w:bCs/>
          <w:u w:val="single"/>
        </w:rPr>
        <w:t>Output:</w:t>
      </w:r>
    </w:p>
    <w:p>
      <w:pPr>
        <w:pStyle w:val="Normal1"/>
        <w:jc w:val="left"/>
        <w:rPr>
          <w:rFonts w:ascii="Cantarell" w:hAnsi="Cantarell"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-525145</wp:posOffset>
            </wp:positionH>
            <wp:positionV relativeFrom="paragraph">
              <wp:posOffset>137160</wp:posOffset>
            </wp:positionV>
            <wp:extent cx="6758305" cy="47459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 Mono" w:cs="Roboto Mono" w:ascii="Cantarell" w:hAnsi="Cantarell"/>
          <w:b/>
          <w:bCs/>
          <w:u w:val="single"/>
        </w:rPr>
        <w:t xml:space="preserve"> </w:t>
      </w:r>
    </w:p>
    <w:p>
      <w:pPr>
        <w:pStyle w:val="Normal1"/>
        <w:jc w:val="left"/>
        <w:rPr>
          <w:rFonts w:ascii="Cantarell" w:hAnsi="Cantarell"/>
          <w:b/>
          <w:bCs/>
          <w:u w:val="single"/>
        </w:rPr>
      </w:pPr>
      <w:r>
        <w:rPr>
          <w:rFonts w:eastAsia="Roboto Mono" w:cs="Roboto Mono" w:ascii="Cantarell" w:hAnsi="Cantarell"/>
          <w:b/>
          <w:bCs/>
          <w:u w:val="single"/>
        </w:rPr>
        <w:t>Conclusion:</w:t>
      </w:r>
    </w:p>
    <w:p>
      <w:pPr>
        <w:pStyle w:val="LO-normal"/>
        <w:jc w:val="left"/>
        <w:rPr>
          <w:rFonts w:ascii="Cantarell" w:hAnsi="Cantarell"/>
        </w:rPr>
      </w:pPr>
      <w:r>
        <w:rPr>
          <w:rFonts w:eastAsia="Roboto Mono" w:cs="Roboto Mono" w:ascii="Cantarell" w:hAnsi="Cantarell"/>
        </w:rPr>
        <w:t>Optimization problems were studied and implemented using the B</w:t>
      </w:r>
      <w:r>
        <w:rPr>
          <w:rFonts w:eastAsia="Roboto Mono" w:cs="Roboto Mono" w:ascii="Cantarell" w:hAnsi="Cantarell"/>
        </w:rPr>
        <w:t>ranch and Bound</w:t>
      </w:r>
      <w:r>
        <w:rPr>
          <w:rFonts w:eastAsia="Roboto Mono" w:cs="Roboto Mono" w:ascii="Cantarell" w:hAnsi="Cantarell"/>
        </w:rPr>
        <w:t xml:space="preserve"> Programming Algorithm. </w:t>
      </w:r>
      <w:r>
        <w:rPr>
          <w:rFonts w:eastAsia="Roboto Mono" w:cs="Roboto Mono" w:ascii="Cantarell" w:hAnsi="Cantarell"/>
        </w:rPr>
        <w:t>0/1 Knapsack Problem</w:t>
      </w:r>
      <w:r>
        <w:rPr>
          <w:rFonts w:eastAsia="Roboto Mono" w:cs="Roboto Mono" w:ascii="Cantarell" w:hAnsi="Cantarell"/>
        </w:rPr>
        <w:t xml:space="preserve"> w</w:t>
      </w:r>
      <w:r>
        <w:rPr>
          <w:rFonts w:eastAsia="Roboto Mono" w:cs="Roboto Mono" w:ascii="Cantarell" w:hAnsi="Cantarell"/>
        </w:rPr>
        <w:t>as</w:t>
      </w:r>
      <w:r>
        <w:rPr>
          <w:rFonts w:eastAsia="Roboto Mono" w:cs="Roboto Mono" w:ascii="Cantarell" w:hAnsi="Cantarell"/>
        </w:rPr>
        <w:t xml:space="preserve"> implemented using the </w:t>
      </w:r>
      <w:r>
        <w:rPr>
          <w:rFonts w:eastAsia="Roboto Mono" w:cs="Roboto Mono" w:ascii="Cantarell" w:hAnsi="Cantarell"/>
        </w:rPr>
        <w:t>Branch and Bound</w:t>
      </w:r>
      <w:r>
        <w:rPr>
          <w:rFonts w:eastAsia="Roboto Mono" w:cs="Roboto Mono" w:ascii="Cantarell" w:hAnsi="Cantarell"/>
        </w:rPr>
        <w:t xml:space="preserve"> Approach.</w:t>
      </w:r>
    </w:p>
    <w:sectPr>
      <w:type w:val="continuous"/>
      <w:pgSz w:w="11906" w:h="16838"/>
      <w:pgMar w:left="1440" w:right="1467" w:gutter="0" w:header="0" w:top="1488" w:footer="720" w:bottom="1455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antarell">
    <w:charset w:val="01"/>
    <w:family w:val="auto"/>
    <w:pitch w:val="variable"/>
  </w:font>
  <w:font w:name="Roboto Mono">
    <w:charset w:val="01"/>
    <w:family w:val="roman"/>
    <w:pitch w:val="variable"/>
  </w:font>
  <w:font w:name="Comfortaa Ligh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121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color w:val="7F7F7F"/>
        <w:spacing w:val="60"/>
      </w:rPr>
      <w:t>Page</w:t>
    </w:r>
  </w:p>
  <w:p>
    <w:pPr>
      <w:pStyle w:val="Footer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211105032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suppressAutoHyphens w:val="true"/>
      <w:overflowPunct w:val="fals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1">
    <w:name w:val="LO-normal0"/>
    <w:qFormat/>
    <w:pPr>
      <w:widowControl/>
      <w:bidi w:val="0"/>
      <w:spacing w:lineRule="auto" w:line="276" w:before="0" w:after="0"/>
      <w:jc w:val="left"/>
    </w:pPr>
    <w:rPr>
      <w:rFonts w:ascii="Calibri" w:hAnsi="Calibri" w:eastAsia="DejaVu Sans" w:cs="Noto Naskh Arabic"/>
      <w:color w:val="auto"/>
      <w:kern w:val="0"/>
      <w:sz w:val="22"/>
      <w:szCs w:val="22"/>
      <w:lang w:val="en-IN" w:eastAsia="en-US" w:bidi="ar-SA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MADF_Labs</Template>
  <TotalTime>29</TotalTime>
  <Application>LibreOffice/7.5.3.2$Linux_X86_64 LibreOffice_project/50$Build-2</Application>
  <AppVersion>15.0000</AppVersion>
  <Pages>6</Pages>
  <Words>1163</Words>
  <Characters>4427</Characters>
  <CharactersWithSpaces>7122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2023-05-31T13:20:40Z</dcterms:created>
  <dc:creator/>
  <dc:description/>
  <dc:language>en-US</dc:language>
  <cp:lastModifiedBy/>
  <dcterms:modified xsi:type="dcterms:W3CDTF">2023-05-31T13:50:15Z</dcterms:modified>
  <cp:revision>3</cp:revision>
  <dc:subject/>
  <dc:title>MADF_Labs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