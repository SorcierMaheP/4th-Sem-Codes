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Roll No: 211105032(Batch 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0/1 Knapsack: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1695" cy="32175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NQueens: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26605" cy="32004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66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Sum of Subsets: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99300" cy="2066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MColouring: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1)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868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382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185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3717925</wp:posOffset>
            </wp:positionV>
            <wp:extent cx="6332220" cy="1219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18935" cy="2475865"/>
            <wp:effectExtent l="0" t="0" r="0" b="0"/>
            <wp:wrapSquare wrapText="largest"/>
            <wp:docPr id="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Hamiltonian: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1)</w:t>
      </w:r>
    </w:p>
    <w:p>
      <w:pPr>
        <w:pStyle w:val="Normal"/>
        <w:bidi w:val="0"/>
        <w:jc w:val="left"/>
        <w:rPr>
          <w:b/>
          <w:b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6920" cy="30016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9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 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-387350</wp:posOffset>
            </wp:positionH>
            <wp:positionV relativeFrom="paragraph">
              <wp:posOffset>20955</wp:posOffset>
            </wp:positionV>
            <wp:extent cx="7028180" cy="464248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818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82</TotalTime>
  <Application>LibreOffice/7.5.2.2$Linux_X86_64 LibreOffice_project/50$Build-2</Application>
  <AppVersion>15.0000</AppVersion>
  <Pages>5</Pages>
  <Words>16</Words>
  <Characters>88</Characters>
  <CharactersWithSpaces>106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2023-05-05T22:16:56Z</dcterms:created>
  <dc:creator/>
  <dc:description/>
  <dc:language>en-US</dc:language>
  <cp:lastModifiedBy/>
  <dcterms:modified xsi:type="dcterms:W3CDTF">2023-05-05T23:39:18Z</dcterms:modified>
  <cp:revision>2</cp:revision>
  <dc:subject/>
  <dc:title>Default</dc:title>
</cp:coreProperties>
</file>