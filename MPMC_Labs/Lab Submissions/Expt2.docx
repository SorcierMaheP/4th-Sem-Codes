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9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8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header10.xml" ContentType="application/vnd.openxmlformats-officedocument.wordprocessingml.header+xml"/>
  <Override PartName="/word/header7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Code:</w:t>
      </w:r>
    </w:p>
    <w:p>
      <w:pPr>
        <w:pStyle w:val="Normal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[A]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SECTION .data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hello db 'HelloWorld',10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hellolen equ $-hello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SECTION .text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GLOBAL _start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_start: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mov eax,4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mov ebx,1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mov ecx,hello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mov edx,hellolen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int 80h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mov eax,1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mov ebx,0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int 80h</w:t>
      </w:r>
    </w:p>
    <w:p>
      <w:pPr>
        <w:pStyle w:val="Normal"/>
        <w:spacing w:lineRule="exact" w:line="230"/>
        <w:ind w:left="0" w:right="0" w:hanging="0"/>
        <w:rPr>
          <w:b/>
          <w:bCs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spacing w:lineRule="exact" w:line="230"/>
        <w:ind w:left="0" w:right="0" w:hanging="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551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>
      <w:pPr>
        <w:pStyle w:val="Normal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40" w:right="1469" w:gutter="0" w:header="1484" w:top="2303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3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ind w:left="0" w:right="0" w:hanging="0"/>
        <w:rPr>
          <w:b/>
          <w:bCs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SECTION .data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stars times 9 db '*'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SECTION .text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GLOBAL _start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_start: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mov eax,4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mov ebx,1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mov ecx,stars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mov edx,9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ab/>
        <w:t>int 80h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mov eax,1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mov ebx,0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int 80h</w:t>
      </w:r>
    </w:p>
    <w:p>
      <w:pPr>
        <w:pStyle w:val="Normal"/>
        <w:spacing w:lineRule="exact" w:line="230"/>
        <w:ind w:left="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spacing w:lineRule="exact" w:line="23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487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1906" w:h="16838"/>
          <w:pgMar w:left="1435" w:right="1463" w:gutter="0" w:header="1479" w:top="2303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b/>
          <w:bCs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.data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hello db 'HelloWorld',10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name db 'MahendraPriolkar',10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hellolen equ $-hello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namelen equ $-name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SECTION .text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GLOBAL _start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_start: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mov eax,4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mov ebx,1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mov ecx,hello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mov edx,hellolen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int 80h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mov ecx,name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mov edx,namelen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ab/>
        <w:t>int 80h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mov eax,1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mov ebx,0</w:t>
      </w:r>
    </w:p>
    <w:p>
      <w:pPr>
        <w:pStyle w:val="Normal"/>
        <w:spacing w:lineRule="exact" w:line="230"/>
        <w:rPr>
          <w:sz w:val="22"/>
          <w:szCs w:val="22"/>
        </w:rPr>
      </w:pPr>
      <w:r>
        <w:rPr>
          <w:sz w:val="22"/>
          <w:szCs w:val="22"/>
        </w:rPr>
        <w:t>int 80h</w:t>
      </w:r>
    </w:p>
    <w:p>
      <w:pPr>
        <w:pStyle w:val="Normal"/>
        <w:spacing w:lineRule="exact" w:line="230"/>
        <w:rPr>
          <w:b/>
          <w:bCs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spacing w:lineRule="exact" w:line="23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571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463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30"/>
        <w:rPr>
          <w:b/>
          <w:bCs/>
        </w:rPr>
      </w:pPr>
      <w:r>
        <w:rPr>
          <w:b/>
          <w:bCs/>
          <w:sz w:val="24"/>
          <w:szCs w:val="24"/>
        </w:rPr>
        <w:t>Code:</w:t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1463" w:right="1435" w:gutter="0" w:header="1479" w:top="2303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>
          <w:sz w:val="22"/>
          <w:szCs w:val="22"/>
        </w:rPr>
        <w:t>SECTION .data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name db 'ABC DEF',10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len equ $-name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text1 db 'Original string:'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len1 equ $-text1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text2 db 'New string:'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len2 equ $-text2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</w:p>
    <w:p>
      <w:pPr>
        <w:pStyle w:val="Normal"/>
        <w:rPr/>
      </w:pPr>
      <w:r>
        <w:rPr>
          <w:sz w:val="22"/>
          <w:szCs w:val="22"/>
        </w:rPr>
        <w:t>SECTION .text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global _start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_start: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ecx,text1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edx,len1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edx,len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ecx,name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[name], dword 'XYZ '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ecx,text2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edx,len2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ebx,1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eax,4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ecx,name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mov edx,len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0x80</w:t>
      </w:r>
    </w:p>
    <w:p>
      <w:pPr>
        <w:pStyle w:val="Normal"/>
        <w:rPr/>
      </w:pPr>
      <w:r>
        <w:rPr>
          <w:sz w:val="22"/>
          <w:szCs w:val="22"/>
        </w:rPr>
        <w:t xml:space="preserve">    </w:t>
      </w:r>
    </w:p>
    <w:p>
      <w:pPr>
        <w:pStyle w:val="Normal"/>
        <w:rPr/>
      </w:pPr>
      <w:r>
        <w:rPr>
          <w:sz w:val="22"/>
          <w:szCs w:val="22"/>
        </w:rPr>
        <w:t>mov eax,1</w:t>
      </w:r>
    </w:p>
    <w:p>
      <w:pPr>
        <w:pStyle w:val="Normal"/>
        <w:rPr/>
      </w:pPr>
      <w:r>
        <w:rPr>
          <w:sz w:val="22"/>
          <w:szCs w:val="22"/>
        </w:rPr>
        <w:t>mov ebx,0</w:t>
      </w:r>
    </w:p>
    <w:p>
      <w:pPr>
        <w:pStyle w:val="Normal"/>
        <w:rPr/>
      </w:pPr>
      <w:r>
        <w:rPr>
          <w:sz w:val="22"/>
          <w:szCs w:val="22"/>
        </w:rPr>
        <w:t>int 0x80</w:t>
      </w:r>
    </w:p>
    <w:p>
      <w:pPr>
        <w:sectPr>
          <w:type w:val="continuous"/>
          <w:pgSz w:w="11906" w:h="16838"/>
          <w:pgMar w:left="1463" w:right="1435" w:gutter="0" w:header="1479" w:top="2303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7010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 </w:t>
      </w:r>
    </w:p>
    <w:p>
      <w:pPr>
        <w:sectPr>
          <w:type w:val="continuous"/>
          <w:pgSz w:w="11906" w:h="16838"/>
          <w:pgMar w:left="1463" w:right="1435" w:gutter="0" w:header="1479" w:top="2303" w:footer="715" w:bottom="1490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>
      <w:pPr>
        <w:sectPr>
          <w:headerReference w:type="default" r:id="rId20"/>
          <w:footerReference w:type="default" r:id="rId21"/>
          <w:type w:val="nextPage"/>
          <w:pgSz w:w="11906" w:h="16838"/>
          <w:pgMar w:left="1463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section .text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input db 'Enter a number:'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i_len equ $-input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output db 'Number entered is:'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o_len equ $-output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section .bss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num resb 4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section .text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global _start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_start: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eax,4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ebx,1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ecx,input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edx,i_len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0x80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;Input number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eax,3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ebx,2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ecx,num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edx,4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0x80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eax,4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ebx,1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ecx,output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edx,o_len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0x80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;Output number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eax,4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ebx,1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ecx,num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edx,4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0x80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mov eax,1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mov ebx,0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0x80</w:t>
      </w:r>
    </w:p>
    <w:p>
      <w:pPr>
        <w:sectPr>
          <w:type w:val="continuous"/>
          <w:pgSz w:w="11906" w:h="16838"/>
          <w:pgMar w:left="1463" w:right="1435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116840</wp:posOffset>
            </wp:positionH>
            <wp:positionV relativeFrom="paragraph">
              <wp:posOffset>-22860</wp:posOffset>
            </wp:positionV>
            <wp:extent cx="5562600" cy="552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 </w:t>
      </w:r>
    </w:p>
    <w:p>
      <w:pPr>
        <w:sectPr>
          <w:type w:val="continuous"/>
          <w:pgSz w:w="11906" w:h="16838"/>
          <w:pgMar w:left="1463" w:right="1435" w:gutter="0" w:header="1479" w:top="2571" w:footer="715" w:bottom="1490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sectPr>
          <w:headerReference w:type="default" r:id="rId23"/>
          <w:footerReference w:type="default" r:id="rId24"/>
          <w:type w:val="nextPage"/>
          <w:pgSz w:w="11906" w:h="16838"/>
          <w:pgMar w:left="1463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section .text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input db 'Enter the name:'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i_len equ $-input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output db 'Name entered is:'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o_len equ $-output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section .bss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len resw 20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section .text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global _start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_start: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eax,4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ebx,1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ecx,input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edx,i_len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0x80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;Input name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eax,3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ebx,2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ecx,len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0x80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eax,4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ebx,1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ecx,output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edx,o_len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0x80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;Output name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eax,4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ebx,1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ecx,len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0x80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mov eax,1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mov ebx,0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0x80</w:t>
      </w:r>
    </w:p>
    <w:p>
      <w:pPr>
        <w:sectPr>
          <w:type w:val="continuous"/>
          <w:pgSz w:w="11906" w:h="16838"/>
          <w:pgMar w:left="1463" w:right="1435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5867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 </w:t>
      </w:r>
    </w:p>
    <w:p>
      <w:pPr>
        <w:sectPr>
          <w:type w:val="continuous"/>
          <w:pgSz w:w="11906" w:h="16838"/>
          <w:pgMar w:left="1463" w:right="1435" w:gutter="0" w:header="1479" w:top="2571" w:footer="715" w:bottom="1490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sectPr>
          <w:headerReference w:type="default" r:id="rId26"/>
          <w:footerReference w:type="default" r:id="rId27"/>
          <w:type w:val="nextPage"/>
          <w:pgSz w:w="11906" w:h="16838"/>
          <w:pgMar w:left="1463" w:right="1435" w:gutter="0" w:header="1479" w:top="2303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section .data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num1 equ 2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num2 equ 7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msg db "The numbers are: ", 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buffer times 2 db 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section .text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global _start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_start: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eax, 4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ebx, 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ecx, msg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edx, 17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0x80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; convert number1 to string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eax, num1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ebx, 10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edx, 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div ebx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add edx, '0'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byte [buffer], dl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byte [buffer+1], ' '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esi, buffer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ecx, esi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sub ecx, buffer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add ecx, 2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; print number1 string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eax, 4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ebx, 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edx, ecx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ecx, buffer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0x80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; convert number2 to string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eax, num2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ebx, 10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edx, 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div ebx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add edx, '0'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byte [buffer], dl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esi, buffer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ecx, esi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sub ecx, buffer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add ecx, 2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; print number2 string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eax, 6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ebx, 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edx, ecx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mov ecx, buffer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0x80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mov eax, 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mov ebx, 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0x80</w:t>
      </w:r>
    </w:p>
    <w:p>
      <w:pPr>
        <w:sectPr>
          <w:type w:val="continuous"/>
          <w:pgSz w:w="11906" w:h="16838"/>
          <w:pgMar w:left="1463" w:right="1435" w:gutter="0" w:header="1479" w:top="2303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75565</wp:posOffset>
            </wp:positionH>
            <wp:positionV relativeFrom="paragraph">
              <wp:posOffset>29845</wp:posOffset>
            </wp:positionV>
            <wp:extent cx="5562600" cy="533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 w:val="false"/>
          <w:bCs w:val="false"/>
          <w:sz w:val="22"/>
          <w:szCs w:val="22"/>
        </w:rPr>
      </w:pPr>
      <w:r>
        <w:rPr/>
      </w:r>
    </w:p>
    <w:sectPr>
      <w:type w:val="continuous"/>
      <w:pgSz w:w="11906" w:h="16838"/>
      <w:pgMar w:left="1463" w:right="1435" w:gutter="0" w:header="1479" w:top="2303" w:footer="715" w:bottom="149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mfortaa Light">
    <w:charset w:val="01"/>
    <w:family w:val="roman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rFonts w:ascii="Cantarell" w:hAnsi="Cantarell"/>
        <w:color w:val="7F7F7F"/>
        <w:spacing w:val="60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8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2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3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4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5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6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  <w:tab/>
      <w:t xml:space="preserve">                                                                         211105032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2A]Write an assembly language program to display “Hello World” on screen.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2G]Write an assembly language program to display two numbers on the screen using equ directive.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2B]Write an assembly language program to display 9 stars using array (times directive).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2C]Write an assembly language program to display two strings on screen using equ directive.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2D]Write an assembly language program to replace a word in a given string.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2E]Write an assembly program language program that reads a number from keyboard and displays on screen.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2F] Write an assembly program language program that reads a name from keyboard and displays on screen.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numPr>
        <w:ilvl w:val="0"/>
        <w:numId w:val="0"/>
      </w:numPr>
      <w:suppressAutoHyphens w:val="true"/>
      <w:overflowPunct w:val="fals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paragraph" w:styleId="Heading9">
    <w:name w:val="Heading 9"/>
    <w:basedOn w:val="Heading"/>
    <w:qFormat/>
    <w:pPr>
      <w:numPr>
        <w:ilvl w:val="0"/>
        <w:numId w:val="1"/>
      </w:numPr>
    </w:pPr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image" Target="media/image4.png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image" Target="media/image5.png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image" Target="media/image6.png"/><Relationship Id="rId26" Type="http://schemas.openxmlformats.org/officeDocument/2006/relationships/header" Target="header10.xml"/><Relationship Id="rId27" Type="http://schemas.openxmlformats.org/officeDocument/2006/relationships/footer" Target="footer10.xml"/><Relationship Id="rId28" Type="http://schemas.openxmlformats.org/officeDocument/2006/relationships/image" Target="media/image7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LibreOffice/7.5.2.2$Linux_X86_64 LibreOffice_project/50$Build-2</Application>
  <AppVersion>15.0000</AppVersion>
  <Pages>8</Pages>
  <Words>650</Words>
  <Characters>3035</Characters>
  <CharactersWithSpaces>4849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2023-04-24T22:55:19Z</dcterms:created>
  <dc:creator/>
  <dc:description/>
  <dc:language>en-US</dc:language>
  <cp:lastModifiedBy/>
  <dcterms:modified xsi:type="dcterms:W3CDTF">2023-04-24T23:21:26Z</dcterms:modified>
  <cp:revision>3</cp:revision>
  <dc:subject/>
  <dc:title>MPMC LabsMADF_Labs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