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Code:</w:t>
      </w:r>
    </w:p>
    <w:p>
      <w:pPr>
        <w:sectPr>
          <w:headerReference w:type="default" r:id="rId2"/>
          <w:footerReference w:type="default" r:id="rId3"/>
          <w:type w:val="nextPage"/>
          <w:pgSz w:w="11909" w:h="16834"/>
          <w:pgMar w:left="1440" w:right="1469" w:gutter="0" w:header="1484" w:top="2571" w:footer="720" w:bottom="1455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62"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section .data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input db "Enter number: "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len1 equ $-input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output db "Factorial is: "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len2 equ $-output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section .bss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num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i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fact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section .text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global _start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_start: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ecx,input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edx,len1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eax,3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ebx,2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ecx,num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edx,4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ecx,output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edx,len2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call FACTORIAL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ecx,fact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edx,4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mov eax,1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xor ebx,ebx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FACTORIAL: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>mov byte[i],'1'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>mov byte[fact],'1'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>L1: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ab/>
        <w:t>mov eax,[fact]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ab/>
        <w:t>sub eax,'0'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ab/>
        <w:t>mov ebx,[i]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ab/>
        <w:t>sub ebx,'0'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ab/>
        <w:t>mul 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ab/>
        <w:t>add eax,'0'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ab/>
        <w:t>mov [fact],eax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ab/>
        <w:t>inc byte[i]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ab/>
        <w:t>mov al, [i]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ab/>
        <w:t>CMP al, byte[num]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ab/>
        <w:t>JLE L1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>ret</w:t>
      </w:r>
    </w:p>
    <w:p>
      <w:pPr>
        <w:sectPr>
          <w:type w:val="continuous"/>
          <w:pgSz w:w="11909" w:h="16834"/>
          <w:pgMar w:left="1440" w:right="1469" w:gutter="0" w:header="1484" w:top="2571" w:footer="720" w:bottom="1455"/>
          <w:cols w:num="2" w:space="0" w:equalWidth="true" w:sep="true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Output:</w:t>
      </w:r>
    </w:p>
    <w:p>
      <w:pPr>
        <w:sectPr>
          <w:type w:val="continuous"/>
          <w:pgSz w:w="11909" w:h="16834"/>
          <w:pgMar w:left="1440" w:right="1469" w:gutter="0" w:header="1484" w:top="2571" w:footer="720" w:bottom="1455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-562610</wp:posOffset>
            </wp:positionH>
            <wp:positionV relativeFrom="paragraph">
              <wp:posOffset>99060</wp:posOffset>
            </wp:positionV>
            <wp:extent cx="6887210" cy="5816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2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Code:</w:t>
      </w:r>
    </w:p>
    <w:p>
      <w:pPr>
        <w:sectPr>
          <w:headerReference w:type="default" r:id="rId5"/>
          <w:footerReference w:type="default" r:id="rId6"/>
          <w:type w:val="nextPage"/>
          <w:pgSz w:w="11909" w:h="16834"/>
          <w:pgMar w:left="1435" w:right="1464" w:gutter="0" w:header="1479" w:top="2571" w:footer="715" w:bottom="149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section .bss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n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a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b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c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i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section .data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str1 db 'Enter a number: 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str1len equ $-str1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str2 db 'Fibonacci series: 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str2len equ $-str2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nl db "", 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nllen equ $-nl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spa db " "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spalen equ $-spa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section .text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global _start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_start: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mov ecx,str1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mov edx,str1len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mov eax,3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mov ebx,2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mov ecx,n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mov edx,4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mov ecx,str2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mov edx,str2len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call FIBO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mov eax,1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xor ebx,ebx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FIBO: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mov byte[i],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mov byte[a],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mov byte[b], '1'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mov al,byte[i]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cmp al,byte[n]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JL L1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JMP L4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L1: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mov ecx,a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mov edx,4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mov ecx,spa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mov edx,spalen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inc byte[i]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mov al, [i]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cmp al, byte[n]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JL L2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JMP L4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L2: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mov ecx,b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mov edx,4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mov ecx,spa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mov edx,spalen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inc byte[i]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mov al, [i]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cmp al, byte[n]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JL L3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JMP L4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L3: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call formula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mov ecx,c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mov edx,4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mov ecx,spa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mov edx,spalen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mov al, [b]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mov [a], al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mov al, [c]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mov [b], al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inc byte[i]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mov al, [i]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cmp al, byte[n]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JL L3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JMP L4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L4: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ret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formula: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mov eax,[a]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sub eax,'0'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mov ebx,[b]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sub ebx,'0'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add eax,ebx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add eax,'0'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mov [c],eax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ret</w:t>
      </w:r>
    </w:p>
    <w:p>
      <w:pPr>
        <w:sectPr>
          <w:type w:val="continuous"/>
          <w:pgSz w:w="11909" w:h="16834"/>
          <w:pgMar w:left="1435" w:right="1464" w:gutter="0" w:header="1479" w:top="2571" w:footer="715" w:bottom="1490"/>
          <w:cols w:num="2" w:space="0" w:equalWidth="true" w:sep="true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Output:</w:t>
      </w:r>
    </w:p>
    <w:p>
      <w:pPr>
        <w:sectPr>
          <w:type w:val="continuous"/>
          <w:pgSz w:w="11909" w:h="16834"/>
          <w:pgMar w:left="1435" w:right="1464" w:gutter="0" w:header="1479" w:top="2571" w:footer="715" w:bottom="149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600" w:charSpace="36864"/>
        </w:sect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5300" cy="5346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Code:</w:t>
      </w:r>
    </w:p>
    <w:p>
      <w:pPr>
        <w:sectPr>
          <w:headerReference w:type="default" r:id="rId8"/>
          <w:footerReference w:type="default" r:id="rId9"/>
          <w:type w:val="nextPage"/>
          <w:pgSz w:w="11909" w:h="16834"/>
          <w:pgMar w:left="1464" w:right="1435" w:gutter="0" w:header="1479" w:top="2571" w:footer="715" w:bottom="149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section .data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str1 db "Enter the numbers: "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str1len equ $-str1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sumstr db "Sum is: "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sumlen equ $-sumstr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diffstr db "Diff is: "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difflen equ $-diffstr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prodstr db "Prod is: "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prodlen equ $-prodstr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quostr db "Quotient is: "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quolen equ $-quostr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remstr db "Remainder is: "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remlen equ $-remstr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nl db "", 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nllen equ $-nl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section .bss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num1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num2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prod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quo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rem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sum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diff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section .text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global _start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_start: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mov ecx,str1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mov edx,str1len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mov eax,3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mov ebx,2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mov ecx,num1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mov edx,4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mov eax,3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mov ebx,2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mov ecx,num2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mov edx,4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call SUM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mov ecx,sumstr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mov edx,sumlen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mov ecx,sum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mov edx,4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call NEWLINE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call DIFF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mov ecx,diffstr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mov edx,difflen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mov ecx,diff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mov edx,4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call NEWLINE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call PROD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mov ecx,prodstr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mov edx,prodlen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mov ecx,prod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mov edx,4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call NEWLINE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call DIV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</w:t>
      </w:r>
      <w:r>
        <w:rPr>
          <w:rFonts w:ascii="Cantarell" w:hAnsi="Cantarell"/>
          <w:b w:val="false"/>
          <w:bCs w:val="false"/>
        </w:rPr>
        <w:tab/>
        <w:t>mov ecx,quostr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mov edx,quolen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mov ecx,quo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mov edx,4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call NEWLINE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mov ecx,remstr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mov edx,remlen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mov ecx,rem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mov edx,4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call NEWLINE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mov eax,1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xor ebx,ebx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SUM: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mov eax, [num1]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sub eax,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mov ebx, [num2]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sub ebx,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add eax, 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add eax,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mov [sum], eax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ret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DIFF: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mov eax, [num1]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sub eax,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mov ebx, [num2]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sub ebx,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sub eax, 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add eax,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mov [diff], eax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ret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PROD: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mov al, [num1]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sub al,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mov bl, [num2]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sub bl,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mul bl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add al,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mov [prod], al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ret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DIV: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mov al, [num1]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sub al,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mov bl, [num2]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sub bl,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div bl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add al,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mov [quo], al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add ah,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mov [rem], ah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ret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NEWLINE: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mov ecx,nl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mov edx,nllen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ret</w:t>
      </w:r>
    </w:p>
    <w:p>
      <w:pPr>
        <w:sectPr>
          <w:type w:val="continuous"/>
          <w:pgSz w:w="11909" w:h="16834"/>
          <w:pgMar w:left="1464" w:right="1435" w:gutter="0" w:header="1479" w:top="2571" w:footer="715" w:bottom="1490"/>
          <w:cols w:num="2" w:space="0" w:equalWidth="true" w:sep="true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Output:</w:t>
      </w:r>
    </w:p>
    <w:p>
      <w:pPr>
        <w:pStyle w:val="Normal"/>
        <w:spacing w:lineRule="exact" w:line="230" w:before="0" w:after="0"/>
        <w:ind w:left="0" w:right="0" w:hanging="0"/>
        <w:jc w:val="both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-508635</wp:posOffset>
            </wp:positionH>
            <wp:positionV relativeFrom="paragraph">
              <wp:posOffset>635</wp:posOffset>
            </wp:positionV>
            <wp:extent cx="6753225" cy="12585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spacing w:lineRule="exact" w:line="230" w:before="0" w:after="0"/>
        <w:ind w:left="0" w:right="0" w:hanging="0"/>
        <w:jc w:val="both"/>
        <w:rPr/>
      </w:pPr>
      <w:r>
        <w:rPr/>
      </w:r>
    </w:p>
    <w:sectPr>
      <w:type w:val="continuous"/>
      <w:pgSz w:w="11909" w:h="16834"/>
      <w:pgMar w:left="1464" w:right="1435" w:gutter="0" w:header="1479" w:top="2571" w:footer="715" w:bottom="149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ntarell">
    <w:charset w:val="01"/>
    <w:family w:val="auto"/>
    <w:pitch w:val="variable"/>
  </w:font>
  <w:font w:name="Comfortaa Light">
    <w:charset w:val="01"/>
    <w:family w:val="auto"/>
    <w:pitch w:val="variable"/>
  </w:font>
  <w:font w:name="Comfortaa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D9D9D9"/>
      </w:pBdr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62</w:t>
    </w:r>
    <w:r>
      <w:rPr/>
      <w:fldChar w:fldCharType="end"/>
    </w:r>
    <w:r>
      <w:rPr/>
      <w:t xml:space="preserve"> </w:t>
    </w:r>
    <w:r>
      <w:rPr/>
      <w:t xml:space="preserve">| </w:t>
    </w:r>
    <w:r>
      <w:rPr>
        <w:rFonts w:ascii="Cantarell" w:hAnsi="Cantarell"/>
        <w:color w:val="7F7F7F"/>
        <w:spacing w:val="60"/>
      </w:rPr>
      <w:t>Page</w:t>
    </w:r>
  </w:p>
  <w:p>
    <w:pPr>
      <w:pStyle w:val="Footer"/>
      <w:jc w:val="righ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MAHENDRA PRIOLKAR</w:t>
    </w:r>
    <w:r>
      <w:rPr>
        <w:rFonts w:ascii="Comfortaa Light" w:hAnsi="Comfortaa Light"/>
        <w:sz w:val="24"/>
        <w:szCs w:val="24"/>
      </w:rPr>
      <w:tab/>
      <w:t xml:space="preserve">                                                                         </w:t>
    </w:r>
    <w:r>
      <w:rPr>
        <w:rFonts w:ascii="Comfortaa Light" w:hAnsi="Comfortaa Light"/>
        <w:sz w:val="24"/>
        <w:szCs w:val="24"/>
      </w:rPr>
      <w:t>211105032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8"/>
        <w:szCs w:val="18"/>
      </w:rPr>
    </w:pPr>
    <w:r>
      <w:rPr>
        <w:rFonts w:ascii="Comfortaa Light" w:hAnsi="Comfortaa Light"/>
        <w:sz w:val="18"/>
        <w:szCs w:val="18"/>
      </w:rPr>
      <w:fldChar w:fldCharType="begin"/>
    </w:r>
    <w:r>
      <w:rPr>
        <w:sz w:val="18"/>
        <w:szCs w:val="18"/>
        <w:rFonts w:ascii="Comfortaa Light" w:hAnsi="Comfortaa Light"/>
      </w:rPr>
      <w:instrText xml:space="preserve"> PAGE </w:instrText>
    </w:r>
    <w:r>
      <w:rPr>
        <w:sz w:val="18"/>
        <w:szCs w:val="18"/>
        <w:rFonts w:ascii="Comfortaa Light" w:hAnsi="Comfortaa Light"/>
      </w:rPr>
      <w:fldChar w:fldCharType="separate"/>
    </w:r>
    <w:r>
      <w:rPr>
        <w:sz w:val="18"/>
        <w:szCs w:val="18"/>
        <w:rFonts w:ascii="Comfortaa Light" w:hAnsi="Comfortaa Light"/>
      </w:rPr>
      <w:t>64</w:t>
    </w:r>
    <w:r>
      <w:rPr>
        <w:sz w:val="18"/>
        <w:szCs w:val="18"/>
        <w:rFonts w:ascii="Comfortaa Light" w:hAnsi="Comfortaa Light"/>
      </w:rPr>
      <w:fldChar w:fldCharType="end"/>
    </w:r>
    <w:r>
      <w:rPr>
        <w:rFonts w:ascii="Comfortaa Light" w:hAnsi="Comfortaa Light"/>
        <w:sz w:val="18"/>
        <w:szCs w:val="18"/>
      </w:rPr>
      <w:t xml:space="preserve"> </w:t>
    </w:r>
    <w:r>
      <w:rPr>
        <w:rFonts w:ascii="Comfortaa Light" w:hAnsi="Comfortaa Light"/>
        <w:sz w:val="18"/>
        <w:szCs w:val="18"/>
      </w:rPr>
      <w:t xml:space="preserve">| </w:t>
    </w:r>
    <w:r>
      <w:rPr>
        <w:rFonts w:ascii="Cantarell" w:hAnsi="Cantarell"/>
        <w:color w:val="7F7F7F"/>
        <w:spacing w:val="60"/>
        <w:sz w:val="18"/>
        <w:szCs w:val="18"/>
      </w:rPr>
      <w:t>Page</w:t>
    </w:r>
  </w:p>
  <w:p>
    <w:pPr>
      <w:pStyle w:val="Footer"/>
      <w:jc w:val="righ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MAHENDRA PRIOLKAR</w:t>
    </w:r>
    <w:r>
      <w:rPr>
        <w:rFonts w:ascii="Comfortaa Light" w:hAnsi="Comfortaa Light"/>
        <w:sz w:val="24"/>
        <w:szCs w:val="24"/>
      </w:rPr>
      <w:tab/>
      <w:t xml:space="preserve">                                                                         </w:t>
    </w:r>
    <w:r>
      <w:rPr>
        <w:rFonts w:ascii="Comfortaa Light" w:hAnsi="Comfortaa Light"/>
        <w:sz w:val="24"/>
        <w:szCs w:val="24"/>
      </w:rPr>
      <w:t>211105032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rFonts w:ascii="Comfortaa Light" w:hAnsi="Comfortaa Light"/>
        <w:sz w:val="18"/>
        <w:szCs w:val="18"/>
      </w:rPr>
      <w:fldChar w:fldCharType="begin"/>
    </w:r>
    <w:r>
      <w:rPr>
        <w:sz w:val="18"/>
        <w:szCs w:val="18"/>
        <w:rFonts w:ascii="Comfortaa Light" w:hAnsi="Comfortaa Light"/>
      </w:rPr>
      <w:instrText xml:space="preserve"> PAGE </w:instrText>
    </w:r>
    <w:r>
      <w:rPr>
        <w:sz w:val="18"/>
        <w:szCs w:val="18"/>
        <w:rFonts w:ascii="Comfortaa Light" w:hAnsi="Comfortaa Light"/>
      </w:rPr>
      <w:fldChar w:fldCharType="separate"/>
    </w:r>
    <w:r>
      <w:rPr>
        <w:sz w:val="18"/>
        <w:szCs w:val="18"/>
        <w:rFonts w:ascii="Comfortaa Light" w:hAnsi="Comfortaa Light"/>
      </w:rPr>
      <w:t>66</w:t>
    </w:r>
    <w:r>
      <w:rPr>
        <w:sz w:val="18"/>
        <w:szCs w:val="18"/>
        <w:rFonts w:ascii="Comfortaa Light" w:hAnsi="Comfortaa Light"/>
      </w:rPr>
      <w:fldChar w:fldCharType="end"/>
    </w:r>
    <w:r>
      <w:rPr>
        <w:rFonts w:ascii="Comfortaa Light" w:hAnsi="Comfortaa Light"/>
        <w:sz w:val="18"/>
        <w:szCs w:val="18"/>
      </w:rPr>
      <w:t xml:space="preserve"> </w:t>
    </w:r>
    <w:r>
      <w:rPr>
        <w:rFonts w:ascii="Comfortaa Light" w:hAnsi="Comfortaa Light"/>
        <w:sz w:val="18"/>
        <w:szCs w:val="18"/>
      </w:rPr>
      <w:t xml:space="preserve">| </w:t>
    </w:r>
    <w:r>
      <w:rPr>
        <w:rFonts w:ascii="Cantarell" w:hAnsi="Cantarell"/>
        <w:color w:val="7F7F7F"/>
        <w:spacing w:val="60"/>
        <w:sz w:val="18"/>
        <w:szCs w:val="18"/>
      </w:rPr>
      <w:t>Page</w:t>
    </w:r>
  </w:p>
  <w:p>
    <w:pPr>
      <w:pStyle w:val="Footer"/>
      <w:jc w:val="righ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MAHENDRA PRIOLKAR</w:t>
    </w:r>
    <w:r>
      <w:rPr>
        <w:rFonts w:ascii="Comfortaa Light" w:hAnsi="Comfortaa Light"/>
        <w:sz w:val="24"/>
        <w:szCs w:val="24"/>
      </w:rPr>
      <w:tab/>
      <w:t xml:space="preserve">                                                                         </w:t>
    </w:r>
    <w:r>
      <w:rPr>
        <w:rFonts w:ascii="Comfortaa Light" w:hAnsi="Comfortaa Light"/>
        <w:sz w:val="24"/>
        <w:szCs w:val="24"/>
      </w:rPr>
      <w:t>211105032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 xml:space="preserve">a) Write an assembly language program to calculate the factorial of the entered number using procedures.                                                                    </w:t>
    </w:r>
  </w:p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DATE:-</w:t>
    </w:r>
    <w:r>
      <w:rPr>
        <w:rFonts w:ascii="Comfortaa Light" w:hAnsi="Comfortaa Light"/>
        <w:sz w:val="24"/>
        <w:szCs w:val="24"/>
      </w:rPr>
      <w:t>15/05/23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 xml:space="preserve">b) Write an assembly language program to display Fibonacci series up to n using procedures.                                                                             </w:t>
    </w:r>
  </w:p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DATE:-</w:t>
    </w:r>
    <w:r>
      <w:rPr>
        <w:rFonts w:ascii="Comfortaa Light" w:hAnsi="Comfortaa Light"/>
        <w:sz w:val="24"/>
        <w:szCs w:val="24"/>
      </w:rPr>
      <w:t>15/05/23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 xml:space="preserve">c) Write an assembly language program to implement a calculator program using procedures.                                                                             </w:t>
    </w:r>
  </w:p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DATE:-</w:t>
    </w:r>
    <w:r>
      <w:rPr>
        <w:rFonts w:ascii="Comfortaa Light" w:hAnsi="Comfortaa Light"/>
        <w:sz w:val="24"/>
        <w:szCs w:val="24"/>
      </w:rPr>
      <w:t>15/05/23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Noto Naskh Arabic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IN" w:eastAsia="en-US" w:bidi="ar-SA"/>
    </w:rPr>
  </w:style>
  <w:style w:type="paragraph" w:styleId="Heading1">
    <w:name w:val="Heading 1"/>
    <w:next w:val="Normal"/>
    <w:link w:val="Heading1Char"/>
    <w:qFormat/>
    <w:pPr>
      <w:keepNext w:val="true"/>
      <w:keepLines/>
      <w:widowControl/>
      <w:numPr>
        <w:ilvl w:val="0"/>
        <w:numId w:val="0"/>
      </w:numPr>
      <w:suppressAutoHyphens w:val="true"/>
      <w:kinsoku w:val="true"/>
      <w:overflowPunct w:val="true"/>
      <w:autoSpaceDE w:val="true"/>
      <w:bidi w:val="0"/>
      <w:spacing w:lineRule="auto" w:line="259" w:before="0" w:after="101"/>
      <w:ind w:left="10" w:right="0" w:hanging="10"/>
      <w:jc w:val="left"/>
      <w:outlineLvl w:val="0"/>
    </w:pPr>
    <w:rPr>
      <w:rFonts w:ascii="Calibri" w:hAnsi="Calibri" w:eastAsia="Calibri" w:cs="Calibri"/>
      <w:b/>
      <w:color w:val="000000"/>
      <w:kern w:val="0"/>
      <w:sz w:val="28"/>
      <w:szCs w:val="22"/>
      <w:lang w:val="en-IN" w:eastAsia="en-US" w:bidi="ar-SA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link w:val="Heading1"/>
    <w:qFormat/>
    <w:rPr>
      <w:rFonts w:ascii="Calibri" w:hAnsi="Calibri" w:eastAsia="Calibri" w:cs="Calibri"/>
      <w:b/>
      <w:color w:val="000000"/>
      <w:sz w:val="28"/>
    </w:rPr>
  </w:style>
  <w:style w:type="character" w:styleId="HeaderChar">
    <w:name w:val="Header Char"/>
    <w:basedOn w:val="DefaultParagraphFont"/>
    <w:link w:val="Header"/>
    <w:qFormat/>
    <w:rPr>
      <w:rFonts w:ascii="Calibri" w:hAnsi="Calibri" w:eastAsia="Calibri" w:cs="Calibri"/>
      <w:color w:val="000000"/>
    </w:rPr>
  </w:style>
  <w:style w:type="character" w:styleId="FooterChar">
    <w:name w:val="Footer Char"/>
    <w:basedOn w:val="DefaultParagraphFont"/>
    <w:link w:val="Footer"/>
    <w:qFormat/>
    <w:rPr>
      <w:rFonts w:ascii="Calibri" w:hAnsi="Calibri" w:eastAsia="Calibri" w:cs="Calibri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image" Target="media/image2.png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image" Target="media/image3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MPMC Labs</Template>
  <TotalTime>19</TotalTime>
  <Application>LibreOffice/7.5.3.2$Linux_X86_64 LibreOffice_project/50$Build-2</Application>
  <AppVersion>15.0000</AppVersion>
  <Pages>5</Pages>
  <Words>810</Words>
  <Characters>3531</Characters>
  <CharactersWithSpaces>6791</CharactersWithSpaces>
  <Paragraphs>378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2023-05-22T07:07:30Z</dcterms:created>
  <dc:creator/>
  <dc:description/>
  <dc:language>en-US</dc:language>
  <cp:lastModifiedBy/>
  <dcterms:modified xsi:type="dcterms:W3CDTF">2023-05-22T07:26:38Z</dcterms:modified>
  <cp:revision>5</cp:revision>
  <dc:subject/>
  <dc:title>MPMC Labs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