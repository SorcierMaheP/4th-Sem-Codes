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Code:</w:t>
      </w:r>
    </w:p>
    <w:p>
      <w:pPr>
        <w:sectPr>
          <w:headerReference w:type="default" r:id="rId2"/>
          <w:footerReference w:type="default" r:id="rId3"/>
          <w:type w:val="nextPage"/>
          <w:pgSz w:w="11909" w:h="16834"/>
          <w:pgMar w:left="1440" w:right="1469" w:gutter="0" w:header="1484" w:top="2571" w:footer="720" w:bottom="1455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44"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section .data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input db 'Enter number:'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ilen equ $-input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output db 'Largest number is:'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olen equ $-output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section .bss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num1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num2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large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section .text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global _start: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_start: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;Input number 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ecx,input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edx,ilen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eax,3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ebx,2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ecx,num1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edx,4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;Input number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ecx,input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edx,ilen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eax,3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ebx,2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ecx,num2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edx,4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;Print output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ecx,output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edx,olen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;Find larger number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eax,[num1]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ebx,[num2]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CMP eax,ebx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JG L1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JMP L2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L1: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[large],eax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JMP Print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L2: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[large],ebx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JMP Print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;Print larger number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Print: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ecx,large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edx,4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mov eax,1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xor ebx,ebx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int 0x80</w:t>
      </w:r>
    </w:p>
    <w:p>
      <w:pPr>
        <w:sectPr>
          <w:type w:val="continuous"/>
          <w:pgSz w:w="11909" w:h="16834"/>
          <w:pgMar w:left="1440" w:right="1469" w:gutter="0" w:header="1484" w:top="2571" w:footer="720" w:bottom="1455"/>
          <w:cols w:num="2" w:space="0" w:equalWidth="true" w:sep="true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Output:</w:t>
      </w:r>
    </w:p>
    <w:p>
      <w:pPr>
        <w:sectPr>
          <w:type w:val="continuous"/>
          <w:pgSz w:w="11909" w:h="16834"/>
          <w:pgMar w:left="1440" w:right="1469" w:gutter="0" w:header="1484" w:top="2571" w:footer="720" w:bottom="1455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4745" cy="6286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74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30" w:before="0" w:after="0"/>
        <w:ind w:left="0" w:right="0" w:hanging="0"/>
        <w:jc w:val="both"/>
        <w:rPr>
          <w:b/>
          <w:bCs/>
        </w:rPr>
      </w:pPr>
      <w:r>
        <w:rPr>
          <w:b/>
          <w:bCs/>
        </w:rPr>
        <w:t>Code:</w:t>
      </w:r>
    </w:p>
    <w:p>
      <w:pPr>
        <w:sectPr>
          <w:headerReference w:type="default" r:id="rId5"/>
          <w:footerReference w:type="default" r:id="rId6"/>
          <w:type w:val="nextPage"/>
          <w:pgSz w:w="11909" w:h="16834"/>
          <w:pgMar w:left="1435" w:right="1464" w:gutter="0" w:header="1479" w:top="2571" w:footer="715" w:bottom="1490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section .data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input db 'Enter number:'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ilen equ $-input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output db 'Largest number is:'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olen equ $-output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section .bss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num1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num2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num3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large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section .text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global _start: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_start: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;Input number 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ecx,input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edx,ilen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eax,3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ebx,2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ecx,num1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edx,4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;Input number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ecx,input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edx,ilen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eax,3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ebx,2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ecx,num2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edx,4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;Input number 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ecx,input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edx,ilen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eax,3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ebx,2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ecx,num3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edx,4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;Print output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ecx,output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edx,olen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;Find larger number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eax,[num1]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ebx,[num2]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ecx,[num3]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CMP eax,ebx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JG L1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JLE L2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L1: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CMP eax,ecx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JG L3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JMP L4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L2: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CMP ebx,ecx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JG L5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JMP L4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L3: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mov [large],eax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JMP Print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L4: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mov [large],ecx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JMP Print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L5: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mov [large],ebx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JMP Print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;Print larger number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Print: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ecx,large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edx,4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mov eax,1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xor ebx,ebx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int 0x80</w:t>
      </w:r>
    </w:p>
    <w:p>
      <w:pPr>
        <w:sectPr>
          <w:type w:val="continuous"/>
          <w:pgSz w:w="11909" w:h="16834"/>
          <w:pgMar w:left="1435" w:right="1464" w:gutter="0" w:header="1479" w:top="2571" w:footer="715" w:bottom="1490"/>
          <w:cols w:num="3" w:space="0" w:equalWidth="true" w:sep="true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exact" w:line="230" w:before="0" w:after="0"/>
        <w:ind w:left="0" w:right="0" w:hanging="0"/>
        <w:jc w:val="both"/>
        <w:rPr>
          <w:b/>
          <w:bCs/>
        </w:rPr>
      </w:pPr>
      <w:r>
        <w:rPr>
          <w:b/>
          <w:bCs/>
        </w:rPr>
        <w:t>Output: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/>
          <w:bCs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6525" cy="8185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</w:t>
      </w:r>
    </w:p>
    <w:p>
      <w:pPr>
        <w:sectPr>
          <w:type w:val="continuous"/>
          <w:pgSz w:w="11909" w:h="16834"/>
          <w:pgMar w:left="1435" w:right="1464" w:gutter="0" w:header="1479" w:top="2571" w:footer="715" w:bottom="1490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600" w:charSpace="36864"/>
        </w:sectPr>
        <w:pStyle w:val="Normal"/>
        <w:spacing w:lineRule="exact" w:line="230" w:before="0" w:after="0"/>
        <w:ind w:left="0" w:right="0" w:hanging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/>
          <w:bCs/>
        </w:rPr>
      </w:pPr>
      <w:r>
        <w:rPr>
          <w:b/>
          <w:bCs/>
        </w:rPr>
        <w:t>Code:</w:t>
      </w:r>
    </w:p>
    <w:p>
      <w:pPr>
        <w:sectPr>
          <w:headerReference w:type="default" r:id="rId8"/>
          <w:footerReference w:type="default" r:id="rId9"/>
          <w:type w:val="nextPage"/>
          <w:pgSz w:w="11909" w:h="16834"/>
          <w:pgMar w:left="1464" w:right="1435" w:gutter="0" w:header="1479" w:top="2571" w:footer="715" w:bottom="1490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section .data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input db 'Enter number:'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ilen equ $-input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output db 'Smallest number is:'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olen equ $-output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section .bss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num1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num2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small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section .text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global _start: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_start: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;Input number 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ecx,input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edx,ilen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eax,3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ebx,2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ecx,num1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edx,4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;Input number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ecx,input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edx,ilen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eax,3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ebx,2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ecx,num2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edx,4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;Print output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ecx,output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edx,olen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;Find smaller number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eax,[num1]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ebx,[num2]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CMP eax,ebx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JG L1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JMP L2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L1: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[small],ebx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JMP Print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L2: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[small],eax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JMP Print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;Print smaller number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Print: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ecx,small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edx,4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mov eax,1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xor ebx,ebx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int 0x80</w:t>
      </w:r>
    </w:p>
    <w:p>
      <w:pPr>
        <w:sectPr>
          <w:type w:val="continuous"/>
          <w:pgSz w:w="11909" w:h="16834"/>
          <w:pgMar w:left="1464" w:right="1435" w:gutter="0" w:header="1479" w:top="2571" w:footer="715" w:bottom="1490"/>
          <w:cols w:num="2" w:space="0" w:equalWidth="true" w:sep="true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exact" w:line="230" w:before="0" w:after="0"/>
        <w:ind w:left="0" w:right="0" w:hanging="0"/>
        <w:jc w:val="both"/>
        <w:rPr>
          <w:b/>
          <w:bCs/>
        </w:rPr>
      </w:pPr>
      <w:r>
        <w:rPr>
          <w:b/>
          <w:bCs/>
        </w:rPr>
        <w:t>Output:</w:t>
      </w:r>
    </w:p>
    <w:p>
      <w:pPr>
        <w:sectPr>
          <w:type w:val="continuous"/>
          <w:pgSz w:w="11909" w:h="16834"/>
          <w:pgMar w:left="1464" w:right="1435" w:gutter="0" w:header="1479" w:top="2571" w:footer="715" w:bottom="1490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600" w:charSpace="36864"/>
        </w:sectPr>
        <w:pStyle w:val="Normal"/>
        <w:spacing w:lineRule="exact" w:line="230" w:before="0" w:after="0"/>
        <w:ind w:left="0" w:right="0" w:hanging="0"/>
        <w:jc w:val="both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79210" cy="6705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21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30" w:before="0" w:after="0"/>
        <w:ind w:left="0" w:right="0" w:hanging="0"/>
        <w:jc w:val="both"/>
        <w:rPr>
          <w:b/>
          <w:bCs/>
        </w:rPr>
      </w:pPr>
      <w:r>
        <w:rPr>
          <w:b/>
          <w:bCs/>
        </w:rPr>
        <w:t>Code:</w:t>
      </w:r>
    </w:p>
    <w:p>
      <w:pPr>
        <w:sectPr>
          <w:headerReference w:type="default" r:id="rId11"/>
          <w:footerReference w:type="default" r:id="rId12"/>
          <w:type w:val="nextPage"/>
          <w:pgSz w:w="11909" w:h="16834"/>
          <w:pgMar w:left="1464" w:right="1435" w:gutter="0" w:header="1479" w:top="2571" w:footer="715" w:bottom="1490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section .data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input db 'Enter number:'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ilen equ $-input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less db 'Num less than 5',10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lesslen equ $-less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equal db 'Num equal to 5',10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equallen equ $-equal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more db 'Num more than 5',10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morelen equ $-more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output db 'Largest number is:'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olen equ $-output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section .bss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num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text resw 20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section .text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global _start: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_start: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;Input number 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ecx,input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edx,ilen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eax,3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ebx,2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ecx,num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edx,4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;Compare with 5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al,[num]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sub al,'0'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bl,'5'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sub bl,'0'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CMP al,bl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JE L1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JG L2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JMP L3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L1: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mov ecx,equal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mov edx,equallen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JMP L4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L2: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mov ecx,more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mov edx,morelen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JMP L4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L3: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mov ecx,less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mov edx,lesslen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L4: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mov eax,1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xor ebx,ebx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int 0x80</w:t>
      </w:r>
    </w:p>
    <w:p>
      <w:pPr>
        <w:sectPr>
          <w:type w:val="continuous"/>
          <w:pgSz w:w="11909" w:h="16834"/>
          <w:pgMar w:left="1464" w:right="1435" w:gutter="0" w:header="1479" w:top="2571" w:footer="715" w:bottom="1490"/>
          <w:cols w:num="2" w:space="0" w:equalWidth="true" w:sep="true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exact" w:line="230" w:before="0" w:after="0"/>
        <w:ind w:left="0" w:right="0" w:hanging="0"/>
        <w:jc w:val="both"/>
        <w:rPr>
          <w:b/>
          <w:bCs/>
        </w:rPr>
      </w:pPr>
      <w:r>
        <w:rPr>
          <w:b/>
          <w:bCs/>
        </w:rPr>
        <w:t>Output:</w:t>
      </w:r>
    </w:p>
    <w:p>
      <w:pPr>
        <w:sectPr>
          <w:type w:val="continuous"/>
          <w:pgSz w:w="11909" w:h="16834"/>
          <w:pgMar w:left="1464" w:right="1435" w:gutter="0" w:header="1479" w:top="2571" w:footer="715" w:bottom="1490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600" w:charSpace="36864"/>
        </w:sectPr>
        <w:pStyle w:val="Normal"/>
        <w:spacing w:lineRule="exact" w:line="230" w:before="0" w:after="0"/>
        <w:ind w:left="0" w:right="0" w:hanging="0"/>
        <w:jc w:val="both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59550" cy="12573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30" w:before="0" w:after="0"/>
        <w:ind w:left="0" w:right="0" w:hanging="0"/>
        <w:jc w:val="both"/>
        <w:rPr>
          <w:b/>
          <w:bCs/>
        </w:rPr>
      </w:pPr>
      <w:r>
        <w:rPr>
          <w:b/>
          <w:bCs/>
        </w:rPr>
        <w:t>Code:</w:t>
      </w:r>
    </w:p>
    <w:p>
      <w:pPr>
        <w:sectPr>
          <w:headerReference w:type="default" r:id="rId14"/>
          <w:footerReference w:type="default" r:id="rId15"/>
          <w:type w:val="nextPage"/>
          <w:pgSz w:w="11909" w:h="16834"/>
          <w:pgMar w:left="1464" w:right="1435" w:gutter="0" w:header="1479" w:top="2571" w:footer="715" w:bottom="1490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section .data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input db 'Enter number:'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ilen equ $-input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even db 'Number is even',10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evenlen equ $-even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odd db 'Number is odd',10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oddlen equ $-odd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section .bss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num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text resw 20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section .text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global _start: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_start: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;Input number 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ecx,input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edx,ilen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eax,3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ebx,2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ecx,num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edx,4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;Compare with 5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al,[num]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sub al,'0'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bl,'2'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sub bl,'0'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div bl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CMP al,bl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JE L1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JMP L2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L1: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mov ecx,odd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mov edx,oddlen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JMP L3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L2: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mov ecx,even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mov edx,evenlen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L3: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mov eax,1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xor ebx,ebx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int 0x80</w:t>
      </w:r>
    </w:p>
    <w:p>
      <w:pPr>
        <w:sectPr>
          <w:type w:val="continuous"/>
          <w:pgSz w:w="11909" w:h="16834"/>
          <w:pgMar w:left="1464" w:right="1435" w:gutter="0" w:header="1479" w:top="2571" w:footer="715" w:bottom="1490"/>
          <w:cols w:num="2" w:space="0" w:equalWidth="true" w:sep="true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exact" w:line="230" w:before="0" w:after="0"/>
        <w:ind w:left="0" w:right="0" w:hanging="0"/>
        <w:jc w:val="both"/>
        <w:rPr>
          <w:b/>
          <w:bCs/>
        </w:rPr>
      </w:pPr>
      <w:r>
        <w:rPr>
          <w:b/>
          <w:bCs/>
        </w:rPr>
        <w:t>Output:</w:t>
      </w:r>
    </w:p>
    <w:p>
      <w:pPr>
        <w:pStyle w:val="Normal"/>
        <w:spacing w:lineRule="exact" w:line="230" w:before="0" w:after="0"/>
        <w:ind w:left="0" w:right="0" w:hanging="0"/>
        <w:jc w:val="both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38595" cy="103695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595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9" w:h="16834"/>
      <w:pgMar w:left="1464" w:right="1435" w:gutter="0" w:header="1479" w:top="2571" w:footer="715" w:bottom="149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ntarell">
    <w:charset w:val="01"/>
    <w:family w:val="auto"/>
    <w:pitch w:val="variable"/>
  </w:font>
  <w:font w:name="Comfortaa Light">
    <w:charset w:val="01"/>
    <w:family w:val="auto"/>
    <w:pitch w:val="variable"/>
  </w:font>
  <w:font w:name="Comfortaa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D9D9D9"/>
      </w:pBdr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</w:t>
    </w:r>
    <w:r>
      <w:rPr/>
      <w:t xml:space="preserve">| </w:t>
    </w:r>
    <w:r>
      <w:rPr>
        <w:rFonts w:ascii="Cantarell" w:hAnsi="Cantarell"/>
        <w:color w:val="7F7F7F"/>
        <w:spacing w:val="60"/>
      </w:rPr>
      <w:t>Page</w:t>
    </w:r>
  </w:p>
  <w:p>
    <w:pPr>
      <w:pStyle w:val="Footer"/>
      <w:jc w:val="righ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MAHENDRA PRIOLKAR</w:t>
    </w:r>
    <w:r>
      <w:rPr>
        <w:rFonts w:ascii="Comfortaa Light" w:hAnsi="Comfortaa Light"/>
        <w:sz w:val="24"/>
        <w:szCs w:val="24"/>
      </w:rPr>
      <w:tab/>
      <w:t xml:space="preserve">                                                                         </w:t>
    </w:r>
    <w:r>
      <w:rPr>
        <w:rFonts w:ascii="Comfortaa Light" w:hAnsi="Comfortaa Light"/>
        <w:sz w:val="24"/>
        <w:szCs w:val="24"/>
      </w:rPr>
      <w:t>211105032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18"/>
        <w:szCs w:val="18"/>
      </w:rPr>
    </w:pPr>
    <w:r>
      <w:rPr>
        <w:rFonts w:ascii="Comfortaa Light" w:hAnsi="Comfortaa Light"/>
        <w:sz w:val="18"/>
        <w:szCs w:val="18"/>
      </w:rPr>
      <w:fldChar w:fldCharType="begin"/>
    </w:r>
    <w:r>
      <w:rPr>
        <w:sz w:val="18"/>
        <w:szCs w:val="18"/>
        <w:rFonts w:ascii="Comfortaa Light" w:hAnsi="Comfortaa Light"/>
      </w:rPr>
      <w:instrText xml:space="preserve"> PAGE </w:instrText>
    </w:r>
    <w:r>
      <w:rPr>
        <w:sz w:val="18"/>
        <w:szCs w:val="18"/>
        <w:rFonts w:ascii="Comfortaa Light" w:hAnsi="Comfortaa Light"/>
      </w:rPr>
      <w:fldChar w:fldCharType="separate"/>
    </w:r>
    <w:r>
      <w:rPr>
        <w:sz w:val="18"/>
        <w:szCs w:val="18"/>
        <w:rFonts w:ascii="Comfortaa Light" w:hAnsi="Comfortaa Light"/>
      </w:rPr>
      <w:t>45</w:t>
    </w:r>
    <w:r>
      <w:rPr>
        <w:sz w:val="18"/>
        <w:szCs w:val="18"/>
        <w:rFonts w:ascii="Comfortaa Light" w:hAnsi="Comfortaa Light"/>
      </w:rPr>
      <w:fldChar w:fldCharType="end"/>
    </w:r>
    <w:r>
      <w:rPr>
        <w:rFonts w:ascii="Comfortaa Light" w:hAnsi="Comfortaa Light"/>
        <w:sz w:val="18"/>
        <w:szCs w:val="18"/>
      </w:rPr>
      <w:t xml:space="preserve"> </w:t>
    </w:r>
    <w:r>
      <w:rPr>
        <w:rFonts w:ascii="Comfortaa Light" w:hAnsi="Comfortaa Light"/>
        <w:sz w:val="18"/>
        <w:szCs w:val="18"/>
      </w:rPr>
      <w:t xml:space="preserve">| </w:t>
    </w:r>
    <w:r>
      <w:rPr>
        <w:rFonts w:ascii="Cantarell" w:hAnsi="Cantarell"/>
        <w:color w:val="7F7F7F"/>
        <w:spacing w:val="60"/>
        <w:sz w:val="18"/>
        <w:szCs w:val="18"/>
      </w:rPr>
      <w:t>Page</w:t>
    </w:r>
  </w:p>
  <w:p>
    <w:pPr>
      <w:pStyle w:val="Footer"/>
      <w:jc w:val="righ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MAHENDRA PRIOLKAR</w:t>
    </w:r>
    <w:r>
      <w:rPr>
        <w:rFonts w:ascii="Comfortaa Light" w:hAnsi="Comfortaa Light"/>
        <w:sz w:val="24"/>
        <w:szCs w:val="24"/>
      </w:rPr>
      <w:tab/>
      <w:t xml:space="preserve">                                                                         </w:t>
    </w:r>
    <w:r>
      <w:rPr>
        <w:rFonts w:ascii="Comfortaa Light" w:hAnsi="Comfortaa Light"/>
        <w:sz w:val="24"/>
        <w:szCs w:val="24"/>
      </w:rPr>
      <w:t>211105032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>
        <w:rFonts w:ascii="Comfortaa Light" w:hAnsi="Comfortaa Light"/>
        <w:sz w:val="18"/>
        <w:szCs w:val="18"/>
      </w:rPr>
      <w:fldChar w:fldCharType="begin"/>
    </w:r>
    <w:r>
      <w:rPr>
        <w:sz w:val="18"/>
        <w:szCs w:val="18"/>
        <w:rFonts w:ascii="Comfortaa Light" w:hAnsi="Comfortaa Light"/>
      </w:rPr>
      <w:instrText xml:space="preserve"> PAGE </w:instrText>
    </w:r>
    <w:r>
      <w:rPr>
        <w:sz w:val="18"/>
        <w:szCs w:val="18"/>
        <w:rFonts w:ascii="Comfortaa Light" w:hAnsi="Comfortaa Light"/>
      </w:rPr>
      <w:fldChar w:fldCharType="separate"/>
    </w:r>
    <w:r>
      <w:rPr>
        <w:sz w:val="18"/>
        <w:szCs w:val="18"/>
        <w:rFonts w:ascii="Comfortaa Light" w:hAnsi="Comfortaa Light"/>
      </w:rPr>
      <w:t>46</w:t>
    </w:r>
    <w:r>
      <w:rPr>
        <w:sz w:val="18"/>
        <w:szCs w:val="18"/>
        <w:rFonts w:ascii="Comfortaa Light" w:hAnsi="Comfortaa Light"/>
      </w:rPr>
      <w:fldChar w:fldCharType="end"/>
    </w:r>
    <w:r>
      <w:rPr>
        <w:rFonts w:ascii="Comfortaa Light" w:hAnsi="Comfortaa Light"/>
        <w:sz w:val="18"/>
        <w:szCs w:val="18"/>
      </w:rPr>
      <w:t xml:space="preserve"> </w:t>
    </w:r>
    <w:r>
      <w:rPr>
        <w:rFonts w:ascii="Comfortaa Light" w:hAnsi="Comfortaa Light"/>
        <w:sz w:val="18"/>
        <w:szCs w:val="18"/>
      </w:rPr>
      <w:t xml:space="preserve">| </w:t>
    </w:r>
    <w:r>
      <w:rPr>
        <w:rFonts w:ascii="Cantarell" w:hAnsi="Cantarell"/>
        <w:color w:val="7F7F7F"/>
        <w:spacing w:val="60"/>
        <w:sz w:val="18"/>
        <w:szCs w:val="18"/>
      </w:rPr>
      <w:t>Page</w:t>
    </w:r>
  </w:p>
  <w:p>
    <w:pPr>
      <w:pStyle w:val="Footer"/>
      <w:jc w:val="righ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MAHENDRA PRIOLKAR</w:t>
    </w:r>
    <w:r>
      <w:rPr>
        <w:rFonts w:ascii="Comfortaa Light" w:hAnsi="Comfortaa Light"/>
        <w:sz w:val="24"/>
        <w:szCs w:val="24"/>
      </w:rPr>
      <w:tab/>
      <w:t xml:space="preserve">                                                                         </w:t>
    </w:r>
    <w:r>
      <w:rPr>
        <w:rFonts w:ascii="Comfortaa Light" w:hAnsi="Comfortaa Light"/>
        <w:sz w:val="24"/>
        <w:szCs w:val="24"/>
      </w:rPr>
      <w:t>211105032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>
        <w:rFonts w:ascii="Comfortaa Light" w:hAnsi="Comfortaa Light"/>
        <w:color w:val="7F7F7F"/>
        <w:spacing w:val="60"/>
        <w:sz w:val="18"/>
        <w:szCs w:val="18"/>
      </w:rPr>
      <w:fldChar w:fldCharType="begin"/>
    </w:r>
    <w:r>
      <w:rPr>
        <w:sz w:val="18"/>
        <w:spacing w:val="60"/>
        <w:szCs w:val="18"/>
        <w:rFonts w:ascii="Comfortaa Light" w:hAnsi="Comfortaa Light"/>
        <w:color w:val="7F7F7F"/>
      </w:rPr>
      <w:instrText xml:space="preserve"> PAGE </w:instrText>
    </w:r>
    <w:r>
      <w:rPr>
        <w:sz w:val="18"/>
        <w:spacing w:val="60"/>
        <w:szCs w:val="18"/>
        <w:rFonts w:ascii="Comfortaa Light" w:hAnsi="Comfortaa Light"/>
        <w:color w:val="7F7F7F"/>
      </w:rPr>
      <w:fldChar w:fldCharType="separate"/>
    </w:r>
    <w:r>
      <w:rPr>
        <w:sz w:val="18"/>
        <w:spacing w:val="60"/>
        <w:szCs w:val="18"/>
        <w:rFonts w:ascii="Comfortaa Light" w:hAnsi="Comfortaa Light"/>
        <w:color w:val="7F7F7F"/>
      </w:rPr>
      <w:t>47</w:t>
    </w:r>
    <w:r>
      <w:rPr>
        <w:sz w:val="18"/>
        <w:spacing w:val="60"/>
        <w:szCs w:val="18"/>
        <w:rFonts w:ascii="Comfortaa Light" w:hAnsi="Comfortaa Light"/>
        <w:color w:val="7F7F7F"/>
      </w:rPr>
      <w:fldChar w:fldCharType="end"/>
    </w:r>
    <w:r>
      <w:rPr>
        <w:rFonts w:ascii="Comfortaa Light" w:hAnsi="Comfortaa Light"/>
        <w:color w:val="7F7F7F"/>
        <w:spacing w:val="60"/>
        <w:sz w:val="18"/>
        <w:szCs w:val="18"/>
      </w:rPr>
      <w:t xml:space="preserve"> </w:t>
    </w:r>
    <w:r>
      <w:rPr>
        <w:rFonts w:ascii="Comfortaa Light" w:hAnsi="Comfortaa Light"/>
        <w:color w:val="7F7F7F"/>
        <w:spacing w:val="60"/>
        <w:sz w:val="18"/>
        <w:szCs w:val="18"/>
      </w:rPr>
      <w:t xml:space="preserve">| </w:t>
    </w:r>
    <w:r>
      <w:rPr>
        <w:rFonts w:ascii="Cantarell" w:hAnsi="Cantarell"/>
        <w:color w:val="7F7F7F"/>
        <w:spacing w:val="60"/>
        <w:sz w:val="18"/>
        <w:szCs w:val="18"/>
      </w:rPr>
      <w:t>Page</w:t>
    </w:r>
  </w:p>
  <w:p>
    <w:pPr>
      <w:pStyle w:val="Footer"/>
      <w:jc w:val="righ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MAHENDRA PRIOLKAR</w:t>
    </w:r>
    <w:r>
      <w:rPr>
        <w:rFonts w:ascii="Comfortaa Light" w:hAnsi="Comfortaa Light"/>
        <w:sz w:val="24"/>
        <w:szCs w:val="24"/>
      </w:rPr>
      <w:tab/>
      <w:t xml:space="preserve">                                                                         </w:t>
    </w:r>
    <w:r>
      <w:rPr>
        <w:rFonts w:ascii="Comfortaa Light" w:hAnsi="Comfortaa Light"/>
        <w:sz w:val="24"/>
        <w:szCs w:val="24"/>
      </w:rPr>
      <w:t>211105032</w: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>
        <w:rFonts w:ascii="Comfortaa Light" w:hAnsi="Comfortaa Light"/>
        <w:color w:val="7F7F7F"/>
        <w:spacing w:val="60"/>
        <w:sz w:val="18"/>
        <w:szCs w:val="18"/>
      </w:rPr>
      <w:fldChar w:fldCharType="begin"/>
    </w:r>
    <w:r>
      <w:rPr>
        <w:sz w:val="18"/>
        <w:spacing w:val="60"/>
        <w:szCs w:val="18"/>
        <w:rFonts w:ascii="Comfortaa Light" w:hAnsi="Comfortaa Light"/>
        <w:color w:val="7F7F7F"/>
      </w:rPr>
      <w:instrText xml:space="preserve"> PAGE </w:instrText>
    </w:r>
    <w:r>
      <w:rPr>
        <w:sz w:val="18"/>
        <w:spacing w:val="60"/>
        <w:szCs w:val="18"/>
        <w:rFonts w:ascii="Comfortaa Light" w:hAnsi="Comfortaa Light"/>
        <w:color w:val="7F7F7F"/>
      </w:rPr>
      <w:fldChar w:fldCharType="separate"/>
    </w:r>
    <w:r>
      <w:rPr>
        <w:sz w:val="18"/>
        <w:spacing w:val="60"/>
        <w:szCs w:val="18"/>
        <w:rFonts w:ascii="Comfortaa Light" w:hAnsi="Comfortaa Light"/>
        <w:color w:val="7F7F7F"/>
      </w:rPr>
      <w:t>48</w:t>
    </w:r>
    <w:r>
      <w:rPr>
        <w:sz w:val="18"/>
        <w:spacing w:val="60"/>
        <w:szCs w:val="18"/>
        <w:rFonts w:ascii="Comfortaa Light" w:hAnsi="Comfortaa Light"/>
        <w:color w:val="7F7F7F"/>
      </w:rPr>
      <w:fldChar w:fldCharType="end"/>
    </w:r>
    <w:r>
      <w:rPr>
        <w:rFonts w:ascii="Comfortaa Light" w:hAnsi="Comfortaa Light"/>
        <w:color w:val="7F7F7F"/>
        <w:spacing w:val="60"/>
        <w:sz w:val="18"/>
        <w:szCs w:val="18"/>
      </w:rPr>
      <w:t xml:space="preserve"> </w:t>
    </w:r>
    <w:r>
      <w:rPr>
        <w:rFonts w:ascii="Comfortaa Light" w:hAnsi="Comfortaa Light"/>
        <w:color w:val="7F7F7F"/>
        <w:spacing w:val="60"/>
        <w:sz w:val="18"/>
        <w:szCs w:val="18"/>
      </w:rPr>
      <w:t xml:space="preserve">| </w:t>
    </w:r>
    <w:r>
      <w:rPr>
        <w:rFonts w:ascii="Cantarell" w:hAnsi="Cantarell"/>
        <w:color w:val="7F7F7F"/>
        <w:spacing w:val="60"/>
        <w:sz w:val="18"/>
        <w:szCs w:val="18"/>
      </w:rPr>
      <w:t>Page</w:t>
    </w:r>
  </w:p>
  <w:p>
    <w:pPr>
      <w:pStyle w:val="Footer"/>
      <w:jc w:val="righ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MAHENDRA PRIOLKAR</w:t>
    </w:r>
    <w:r>
      <w:rPr>
        <w:rFonts w:ascii="Comfortaa Light" w:hAnsi="Comfortaa Light"/>
        <w:sz w:val="24"/>
        <w:szCs w:val="24"/>
      </w:rPr>
      <w:tab/>
      <w:t xml:space="preserve">                                                                         </w:t>
    </w:r>
    <w:r>
      <w:rPr>
        <w:rFonts w:ascii="Comfortaa Light" w:hAnsi="Comfortaa Light"/>
        <w:sz w:val="24"/>
        <w:szCs w:val="24"/>
      </w:rPr>
      <w:t>211105032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4A]</w:t>
    </w:r>
    <w:r>
      <w:rPr>
        <w:rFonts w:ascii="Comfortaa Light" w:hAnsi="Comfortaa Light"/>
        <w:sz w:val="24"/>
        <w:szCs w:val="24"/>
      </w:rPr>
      <w:t xml:space="preserve">   Write an assembly language program to find largest of the two numbers.                                                                           </w:t>
    </w:r>
  </w:p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DATE:-</w:t>
    </w:r>
    <w:r>
      <w:rPr>
        <w:rFonts w:ascii="Comfortaa Light" w:hAnsi="Comfortaa Light"/>
        <w:sz w:val="24"/>
        <w:szCs w:val="24"/>
      </w:rPr>
      <w:t>27/04/23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4B]</w:t>
    </w:r>
    <w:r>
      <w:rPr>
        <w:rFonts w:ascii="Comfortaa Light" w:hAnsi="Comfortaa Light"/>
        <w:sz w:val="24"/>
        <w:szCs w:val="24"/>
      </w:rPr>
      <w:t xml:space="preserve"> Write an assembly language program to find the largest of three numbers.                                                                            </w:t>
    </w:r>
  </w:p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DATE:-</w:t>
    </w:r>
    <w:r>
      <w:rPr>
        <w:rFonts w:ascii="Comfortaa Light" w:hAnsi="Comfortaa Light"/>
        <w:sz w:val="24"/>
        <w:szCs w:val="24"/>
      </w:rPr>
      <w:t>27/04/23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4C]</w:t>
    </w:r>
    <w:r>
      <w:rPr>
        <w:rFonts w:ascii="Comfortaa Light" w:hAnsi="Comfortaa Light"/>
        <w:sz w:val="24"/>
        <w:szCs w:val="24"/>
      </w:rPr>
      <w:t xml:space="preserve"> Write an assembly language program to find the smallest of 2 numbers.                                                                      </w:t>
    </w:r>
  </w:p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DATE:-</w:t>
    </w:r>
    <w:r>
      <w:rPr>
        <w:rFonts w:ascii="Comfortaa Light" w:hAnsi="Comfortaa Light"/>
        <w:sz w:val="24"/>
        <w:szCs w:val="24"/>
      </w:rPr>
      <w:t>27/04/23</w: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4D]</w:t>
    </w:r>
    <w:r>
      <w:rPr>
        <w:rFonts w:ascii="Comfortaa Light" w:hAnsi="Comfortaa Light"/>
        <w:sz w:val="24"/>
        <w:szCs w:val="24"/>
      </w:rPr>
      <w:t xml:space="preserve"> Write an assembly language program to check if the given number is greater than 5 or lesser than 5.                                                                 </w:t>
    </w:r>
  </w:p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DATE:-</w:t>
    </w:r>
    <w:r>
      <w:rPr>
        <w:rFonts w:ascii="Comfortaa Light" w:hAnsi="Comfortaa Light"/>
        <w:sz w:val="24"/>
        <w:szCs w:val="24"/>
      </w:rPr>
      <w:t>27/04/23</w: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4E]</w:t>
    </w:r>
    <w:r>
      <w:rPr>
        <w:rFonts w:ascii="Comfortaa Light" w:hAnsi="Comfortaa Light"/>
        <w:sz w:val="24"/>
        <w:szCs w:val="24"/>
      </w:rPr>
      <w:t xml:space="preserve"> Write an assembly language program to check whether the entered number is even or odd.                                                                          </w:t>
    </w:r>
  </w:p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DATE:-</w:t>
    </w:r>
    <w:r>
      <w:rPr>
        <w:rFonts w:ascii="Comfortaa Light" w:hAnsi="Comfortaa Light"/>
        <w:sz w:val="24"/>
        <w:szCs w:val="24"/>
      </w:rPr>
      <w:t>27/04/23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Noto Naskh Arabic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IN" w:eastAsia="en-US" w:bidi="ar-SA"/>
    </w:rPr>
  </w:style>
  <w:style w:type="paragraph" w:styleId="Heading1">
    <w:name w:val="Heading 1"/>
    <w:next w:val="Normal"/>
    <w:link w:val="Heading1Char"/>
    <w:qFormat/>
    <w:pPr>
      <w:keepNext w:val="true"/>
      <w:keepLines/>
      <w:widowControl/>
      <w:numPr>
        <w:ilvl w:val="0"/>
        <w:numId w:val="0"/>
      </w:numPr>
      <w:suppressAutoHyphens w:val="true"/>
      <w:kinsoku w:val="true"/>
      <w:overflowPunct w:val="true"/>
      <w:autoSpaceDE w:val="true"/>
      <w:bidi w:val="0"/>
      <w:spacing w:lineRule="auto" w:line="259" w:before="0" w:after="101"/>
      <w:ind w:left="10" w:right="0" w:hanging="10"/>
      <w:jc w:val="left"/>
      <w:outlineLvl w:val="0"/>
    </w:pPr>
    <w:rPr>
      <w:rFonts w:ascii="Calibri" w:hAnsi="Calibri" w:eastAsia="Calibri" w:cs="Calibri"/>
      <w:b/>
      <w:color w:val="000000"/>
      <w:kern w:val="0"/>
      <w:sz w:val="28"/>
      <w:szCs w:val="22"/>
      <w:lang w:val="en-IN" w:eastAsia="en-US" w:bidi="ar-SA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link w:val="Heading1"/>
    <w:qFormat/>
    <w:rPr>
      <w:rFonts w:ascii="Calibri" w:hAnsi="Calibri" w:eastAsia="Calibri" w:cs="Calibri"/>
      <w:b/>
      <w:color w:val="000000"/>
      <w:sz w:val="28"/>
    </w:rPr>
  </w:style>
  <w:style w:type="character" w:styleId="HeaderChar">
    <w:name w:val="Header Char"/>
    <w:basedOn w:val="DefaultParagraphFont"/>
    <w:link w:val="Header"/>
    <w:qFormat/>
    <w:rPr>
      <w:rFonts w:ascii="Calibri" w:hAnsi="Calibri" w:eastAsia="Calibri" w:cs="Calibri"/>
      <w:color w:val="000000"/>
    </w:rPr>
  </w:style>
  <w:style w:type="character" w:styleId="FooterChar">
    <w:name w:val="Footer Char"/>
    <w:basedOn w:val="DefaultParagraphFont"/>
    <w:link w:val="Footer"/>
    <w:qFormat/>
    <w:rPr>
      <w:rFonts w:ascii="Calibri" w:hAnsi="Calibri" w:eastAsia="Calibri" w:cs="Calibri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1.png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image" Target="media/image2.png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image" Target="media/image3.png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image" Target="media/image4.png"/><Relationship Id="rId14" Type="http://schemas.openxmlformats.org/officeDocument/2006/relationships/header" Target="header5.xml"/><Relationship Id="rId15" Type="http://schemas.openxmlformats.org/officeDocument/2006/relationships/footer" Target="footer5.xml"/><Relationship Id="rId16" Type="http://schemas.openxmlformats.org/officeDocument/2006/relationships/image" Target="media/image5.png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MPMC Labs</Template>
  <TotalTime>34</TotalTime>
  <Application>LibreOffice/7.5.2.2$Linux_X86_64 LibreOffice_project/50$Build-2</Application>
  <AppVersion>15.0000</AppVersion>
  <Pages>6</Pages>
  <Words>841</Words>
  <Characters>3903</Characters>
  <CharactersWithSpaces>5787</CharactersWithSpaces>
  <Paragraphs>408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2023-04-29T15:25:54Z</dcterms:created>
  <dc:creator/>
  <dc:description/>
  <dc:language>en-US</dc:language>
  <cp:lastModifiedBy/>
  <dcterms:modified xsi:type="dcterms:W3CDTF">2023-04-29T16:00:37Z</dcterms:modified>
  <cp:revision>2</cp:revision>
  <dc:subject/>
  <dc:title>MPMC Labs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