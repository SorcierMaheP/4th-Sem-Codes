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69" w:gutter="0" w:header="1484" w:top="2303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8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input1 db "Enter number of elements: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ilen1 equ $-input1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input2 db "Enter elements of array: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ilen2 equ $-input2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input3 db "Enter element to search: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ilen3 equ $-input3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output1 db "Array elements are: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olen1 equ $-output1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output2 db "Element found at index:"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olen2 equ $-output2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output3 db "Element not found.",10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olen3 equ $-output3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array times 20 db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newline db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elem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temp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pos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input1,ilen1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num,4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input2,ilen2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byte[i],0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esi,array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temp,2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ebx,[temp]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[esi],ebx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je exit_input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exit_input: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input3,ilen3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elem,4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output1,olen1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byte[i],0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ebx,[esi]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[temp],ebx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temp,1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byte[i],0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esi,array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check: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ebx,[esi]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[temp],ebx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bl,[temp]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al,[elem]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je found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not_found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found: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[pos],al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dec byte[pos]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output2,olen2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pos,1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exit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not_found: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jl check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je failed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failed: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output3,olen3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exit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sectPr>
          <w:type w:val="continuous"/>
          <w:pgSz w:w="11906" w:h="16838"/>
          <w:pgMar w:left="1440" w:right="1469" w:gutter="0" w:header="1484" w:top="2303" w:footer="720" w:bottom="1455"/>
          <w:cols w:num="3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sectPr>
          <w:type w:val="continuous"/>
          <w:pgSz w:w="11906" w:h="16838"/>
          <w:pgMar w:left="1440" w:right="1469" w:gutter="0" w:header="1484" w:top="2303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5580" cy="2716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35" w:right="1463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input1 db "Enter number of elements: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ilen1 equ $-input1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input2 db "Enter elements of array: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ilen2 equ $-input2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input3 db "Enter element to search: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ilen3 equ $-input3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output1 db "Array elements are: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olen1 equ $-output1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output2 db "Element found at index:"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olen2 equ $-output2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output3 db "Element not found.",10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olen3 equ $-output3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array times 10 db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newline db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elem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index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lb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ub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mid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trash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input1,ilen1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num,1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sub [num],byte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input2,ilen2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output1,olen1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input3,ilen3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elem,1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edi,[elem]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binsearch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;eax contains address of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;edx contains size of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;edi contains number to search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ecx,0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repeat_input: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ecx,edx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after_input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esi,ecx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repeat_input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after_input: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ecx,0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repeat_display: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ecx,edx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after_display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esi,ecx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repeat_display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after_display: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binsearch: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and edi,000fh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[lb],byte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[ub],dl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repeat_search: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al,[lb]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al,[ub]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cbw ;convert byte to word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[mid],al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cl,[lb]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dl,[ub]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cl,dl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 not_found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edx,[mid]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and edx,000fh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esi,dword [eax+edx]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and esi,000fh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edi,esi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je found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jl lower_part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upper_part: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bl,[mid]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bl,1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[lb],bl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repeat_search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lower_part: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bl,[mid]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[ub],bl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repeat_search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found: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edx,'0'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[index],edx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output2,olen2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index,1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not_found: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output3,olen3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sectPr>
          <w:type w:val="continuous"/>
          <w:pgSz w:w="11906" w:h="16838"/>
          <w:pgMar w:left="1435" w:right="1463" w:gutter="0" w:header="1479" w:top="2303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6080" cy="2791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</w:r>
    </w:p>
    <w:sectPr>
      <w:type w:val="continuous"/>
      <w:pgSz w:w="11906" w:h="16838"/>
      <w:pgMar w:left="1435" w:right="1463" w:gutter="0" w:header="1479" w:top="2303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83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85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9A]Write an assembly language program to implement Linear Search.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29/05/23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9B]Write an assembly language program to implement Binary Search.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29/05/23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15</TotalTime>
  <Application>LibreOffice/7.5.3.2$Linux_X86_64 LibreOffice_project/50$Build-2</Application>
  <AppVersion>15.0000</AppVersion>
  <Pages>4</Pages>
  <Words>666</Words>
  <Characters>3466</Characters>
  <CharactersWithSpaces>6372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2023-06-01T20:15:29Z</dcterms:created>
  <dc:creator/>
  <dc:description/>
  <dc:language>en-US</dc:language>
  <cp:lastModifiedBy/>
  <cp:lastPrinted>2023-06-01T20:29:48Z</cp:lastPrinted>
  <dcterms:modified xsi:type="dcterms:W3CDTF">2023-06-01T20:30:35Z</dcterms:modified>
  <cp:revision>4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